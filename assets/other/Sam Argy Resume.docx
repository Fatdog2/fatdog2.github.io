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737"/>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C31629" w14:paraId="033CC4AD" w14:textId="77777777" w:rsidTr="00E737F0">
        <w:trPr>
          <w:trHeight w:hRule="exact" w:val="1843"/>
        </w:trPr>
        <w:tc>
          <w:tcPr>
            <w:tcW w:w="9360" w:type="dxa"/>
            <w:tcMar>
              <w:top w:w="0" w:type="dxa"/>
              <w:bottom w:w="0" w:type="dxa"/>
            </w:tcMar>
          </w:tcPr>
          <w:p w14:paraId="6FD8E59B" w14:textId="77777777" w:rsidR="00C31629" w:rsidRDefault="00522874" w:rsidP="00E737F0">
            <w:pPr>
              <w:pStyle w:val="Title"/>
            </w:pPr>
            <w:r>
              <w:t xml:space="preserve">Sam </w:t>
            </w:r>
            <w:r>
              <w:rPr>
                <w:rStyle w:val="IntenseEmphasis"/>
              </w:rPr>
              <w:t>ARGY</w:t>
            </w:r>
          </w:p>
          <w:p w14:paraId="243F9DFA" w14:textId="77777777" w:rsidR="00C31629" w:rsidRDefault="00522874" w:rsidP="00E737F0">
            <w:pPr>
              <w:pStyle w:val="ContactInfo"/>
              <w:contextualSpacing w:val="0"/>
            </w:pPr>
            <w:r>
              <w:t>0439 974 601</w:t>
            </w:r>
          </w:p>
          <w:p w14:paraId="7898DB08" w14:textId="68D27764" w:rsidR="00C31629" w:rsidRDefault="00882E70" w:rsidP="00C670FC">
            <w:pPr>
              <w:pStyle w:val="ContactInfoEmphasis"/>
              <w:contextualSpacing w:val="0"/>
            </w:pPr>
            <w:hyperlink r:id="rId7" w:history="1">
              <w:r w:rsidR="00257CDE" w:rsidRPr="00B51EE5">
                <w:rPr>
                  <w:rStyle w:val="Hyperlink"/>
                </w:rPr>
                <w:t>sam.argy@live.com.au</w:t>
              </w:r>
            </w:hyperlink>
          </w:p>
          <w:p w14:paraId="6D3B3940" w14:textId="5B7DECAA" w:rsidR="00E737F0" w:rsidRPr="00E737F0" w:rsidRDefault="00882E70" w:rsidP="00C670FC">
            <w:pPr>
              <w:jc w:val="center"/>
              <w:rPr>
                <w:rStyle w:val="Hyperlink"/>
              </w:rPr>
            </w:pPr>
            <w:hyperlink r:id="rId8" w:history="1">
              <w:r w:rsidR="00E737F0" w:rsidRPr="00E737F0">
                <w:rPr>
                  <w:rStyle w:val="Hyperlink"/>
                </w:rPr>
                <w:t>Website</w:t>
              </w:r>
            </w:hyperlink>
          </w:p>
          <w:p w14:paraId="726220F3" w14:textId="77777777" w:rsidR="00257CDE" w:rsidRDefault="00257CDE" w:rsidP="00E737F0">
            <w:pPr>
              <w:pStyle w:val="ContactInfoEmphasis"/>
              <w:contextualSpacing w:val="0"/>
            </w:pPr>
          </w:p>
          <w:p w14:paraId="379C5384" w14:textId="7FA4DA92" w:rsidR="00257CDE" w:rsidRDefault="00257CDE" w:rsidP="00E737F0">
            <w:pPr>
              <w:pStyle w:val="ContactInfoEmphasis"/>
              <w:contextualSpacing w:val="0"/>
            </w:pPr>
          </w:p>
        </w:tc>
      </w:tr>
      <w:tr w:rsidR="00C31629" w14:paraId="56205346" w14:textId="77777777" w:rsidTr="00E737F0">
        <w:tc>
          <w:tcPr>
            <w:tcW w:w="9360" w:type="dxa"/>
            <w:tcMar>
              <w:top w:w="432" w:type="dxa"/>
            </w:tcMar>
          </w:tcPr>
          <w:p w14:paraId="17AB5748" w14:textId="77777777" w:rsidR="00E737F0" w:rsidRDefault="00E737F0" w:rsidP="00E737F0">
            <w:pPr>
              <w:contextualSpacing w:val="0"/>
            </w:pPr>
          </w:p>
          <w:p w14:paraId="4D51CC88" w14:textId="2D15240E" w:rsidR="0057189A" w:rsidRDefault="002B5E28" w:rsidP="00E737F0">
            <w:pPr>
              <w:contextualSpacing w:val="0"/>
            </w:pPr>
            <w:r>
              <w:t xml:space="preserve">A student who has been programming and developing various projects </w:t>
            </w:r>
            <w:r w:rsidR="00CF5BA9">
              <w:t>for</w:t>
            </w:r>
            <w:r>
              <w:t xml:space="preserve"> </w:t>
            </w:r>
            <w:r w:rsidR="00CF5BA9">
              <w:t>3 years</w:t>
            </w:r>
            <w:r w:rsidR="00551501">
              <w:t xml:space="preserve"> (both self-taught and taught from school)</w:t>
            </w:r>
            <w:r>
              <w:t>. I want to put my love of development and making creative app ideas</w:t>
            </w:r>
            <w:r w:rsidR="00626B1D">
              <w:t xml:space="preserve"> to use. I aim to head into a </w:t>
            </w:r>
            <w:r w:rsidR="00551501">
              <w:t>programmer/developer role at a company because of this, both because I want to learn new languages and frameworks, and also</w:t>
            </w:r>
            <w:r w:rsidR="00CD3075">
              <w:t xml:space="preserve"> to</w:t>
            </w:r>
            <w:r w:rsidR="00551501">
              <w:t xml:space="preserve"> take part in working towards a solution with a group of people or with help from other people. </w:t>
            </w:r>
          </w:p>
        </w:tc>
      </w:tr>
    </w:tbl>
    <w:p w14:paraId="31279B6B" w14:textId="77777777" w:rsidR="00C31629" w:rsidRDefault="00882E70">
      <w:pPr>
        <w:pStyle w:val="Heading1"/>
      </w:pPr>
      <w:sdt>
        <w:sdtPr>
          <w:alias w:val="Experience:"/>
          <w:tag w:val="Experience:"/>
          <w:id w:val="-1983300934"/>
          <w:placeholder>
            <w:docPart w:val="12141C2314C746E6A68460B9237BB9FA"/>
          </w:placeholder>
          <w:temporary/>
          <w:showingPlcHdr/>
          <w15:appearance w15:val="hidden"/>
        </w:sdtPr>
        <w:sdtEndPr/>
        <w:sdtContent>
          <w:r w:rsidR="00522874">
            <w:t>Experience</w:t>
          </w:r>
        </w:sdtContent>
      </w:sdt>
    </w:p>
    <w:tbl>
      <w:tblPr>
        <w:tblStyle w:val="TableGrid"/>
        <w:tblW w:w="5000" w:type="pct"/>
        <w:tblInd w:w="-23"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37"/>
      </w:tblGrid>
      <w:tr w:rsidR="002B5E28" w14:paraId="0C3C1AFF" w14:textId="77777777" w:rsidTr="00CB5D2E">
        <w:trPr>
          <w:trHeight w:val="83"/>
        </w:trPr>
        <w:tc>
          <w:tcPr>
            <w:tcW w:w="9385" w:type="dxa"/>
          </w:tcPr>
          <w:p w14:paraId="57821C6E" w14:textId="1D72B2B9" w:rsidR="004F26B4" w:rsidRDefault="004F26B4">
            <w:pPr>
              <w:pStyle w:val="Heading3"/>
              <w:outlineLvl w:val="2"/>
              <w:rPr>
                <w:color w:val="0070C0"/>
                <w:sz w:val="28"/>
              </w:rPr>
            </w:pPr>
            <w:r w:rsidRPr="004F26B4">
              <w:rPr>
                <w:color w:val="0070C0"/>
                <w:sz w:val="28"/>
              </w:rPr>
              <w:t>Projects/Apps</w:t>
            </w:r>
            <w:r w:rsidR="0057189A">
              <w:rPr>
                <w:color w:val="0070C0"/>
                <w:sz w:val="28"/>
              </w:rPr>
              <w:t xml:space="preserve"> </w:t>
            </w:r>
          </w:p>
          <w:p w14:paraId="35898985" w14:textId="5FDECB58" w:rsidR="004F26B4" w:rsidRDefault="004F26B4">
            <w:pPr>
              <w:pStyle w:val="Heading3"/>
              <w:outlineLvl w:val="2"/>
            </w:pPr>
          </w:p>
          <w:p w14:paraId="0C584A1C" w14:textId="229B9AA4" w:rsidR="00257CDE" w:rsidRDefault="00257CDE" w:rsidP="00257CDE">
            <w:pPr>
              <w:pStyle w:val="Heading3"/>
              <w:outlineLvl w:val="2"/>
              <w:rPr>
                <w:rFonts w:eastAsiaTheme="minorHAnsi" w:cstheme="minorBidi"/>
                <w:b w:val="0"/>
                <w:caps w:val="0"/>
                <w:szCs w:val="22"/>
              </w:rPr>
            </w:pPr>
            <w:r w:rsidRPr="004F26B4">
              <w:t>2019</w:t>
            </w:r>
          </w:p>
          <w:p w14:paraId="5AF0B090" w14:textId="7E1F25CB" w:rsidR="00CF5BA9" w:rsidRDefault="00257CDE" w:rsidP="00257CDE">
            <w:pPr>
              <w:pStyle w:val="Heading2"/>
              <w:contextualSpacing w:val="0"/>
              <w:outlineLvl w:val="1"/>
            </w:pPr>
            <w:r>
              <w:t>uShop – Universal shopping system</w:t>
            </w:r>
            <w:r w:rsidR="00C36167">
              <w:t xml:space="preserve"> (7 months)</w:t>
            </w:r>
          </w:p>
          <w:p w14:paraId="07B1EAF0" w14:textId="6D806230" w:rsidR="00CF5BA9" w:rsidRDefault="00CF5BA9" w:rsidP="00257CDE">
            <w:r>
              <w:t>A universal shopping market, sort of like eBay or Amazon although you browse individual shops instead of just searching for items. This was my first attempt at using Express.js and learning how to use different routes and how to talk between client and server. A weakness with this project was its lack of responsiveness (to mobile, and smaller screens).</w:t>
            </w:r>
            <w:r w:rsidR="00CD3075">
              <w:t xml:space="preserve"> This project was completed as part of my HSC major work and received 97/100 for it (however most of the marks go towards the documentation and evaluation of the project). </w:t>
            </w:r>
          </w:p>
          <w:p w14:paraId="304BFE61" w14:textId="77777777" w:rsidR="00CF5BA9" w:rsidRDefault="00CF5BA9" w:rsidP="00257CDE"/>
          <w:p w14:paraId="764562C4" w14:textId="097C56BF" w:rsidR="00C36167" w:rsidRPr="00CF5BA9" w:rsidRDefault="00C36167" w:rsidP="00257CDE">
            <w:pPr>
              <w:rPr>
                <w:b/>
                <w:bCs/>
              </w:rPr>
            </w:pPr>
            <w:r>
              <w:rPr>
                <w:b/>
                <w:bCs/>
              </w:rPr>
              <w:t xml:space="preserve">New </w:t>
            </w:r>
            <w:r w:rsidR="00CF5BA9" w:rsidRPr="00CF5BA9">
              <w:rPr>
                <w:b/>
                <w:bCs/>
              </w:rPr>
              <w:t>Technologies</w:t>
            </w:r>
            <w:r>
              <w:rPr>
                <w:b/>
                <w:bCs/>
              </w:rPr>
              <w:t xml:space="preserve"> Learnt</w:t>
            </w:r>
            <w:r w:rsidR="00CF5BA9" w:rsidRPr="00CF5BA9">
              <w:rPr>
                <w:b/>
                <w:bCs/>
              </w:rPr>
              <w:t xml:space="preserve">: </w:t>
            </w:r>
          </w:p>
          <w:p w14:paraId="747DD6FC" w14:textId="186BF761" w:rsidR="00CF5BA9" w:rsidRDefault="00CF5BA9" w:rsidP="00CF5BA9">
            <w:pPr>
              <w:pStyle w:val="ListParagraph"/>
              <w:numPr>
                <w:ilvl w:val="0"/>
                <w:numId w:val="15"/>
              </w:numPr>
            </w:pPr>
            <w:r>
              <w:t>Node.js</w:t>
            </w:r>
          </w:p>
          <w:p w14:paraId="00FDFA0A" w14:textId="67D85F34" w:rsidR="00C36167" w:rsidRDefault="00C36167" w:rsidP="00CF5BA9">
            <w:pPr>
              <w:pStyle w:val="ListParagraph"/>
              <w:numPr>
                <w:ilvl w:val="0"/>
                <w:numId w:val="15"/>
              </w:numPr>
            </w:pPr>
            <w:r>
              <w:t>Pug (formerly known as Jade)</w:t>
            </w:r>
          </w:p>
          <w:p w14:paraId="5695A4BA" w14:textId="13323CCC" w:rsidR="00CF5BA9" w:rsidRDefault="00CF5BA9" w:rsidP="00CF5BA9">
            <w:pPr>
              <w:pStyle w:val="ListParagraph"/>
              <w:numPr>
                <w:ilvl w:val="0"/>
                <w:numId w:val="15"/>
              </w:numPr>
            </w:pPr>
            <w:r>
              <w:t>MongoDB</w:t>
            </w:r>
          </w:p>
          <w:p w14:paraId="4A5C9E02" w14:textId="1C50338A" w:rsidR="00CF5BA9" w:rsidRDefault="00CF5BA9" w:rsidP="00CF5BA9">
            <w:pPr>
              <w:pStyle w:val="ListParagraph"/>
              <w:numPr>
                <w:ilvl w:val="0"/>
                <w:numId w:val="15"/>
              </w:numPr>
            </w:pPr>
            <w:r>
              <w:t>Bootstrap</w:t>
            </w:r>
          </w:p>
          <w:p w14:paraId="4BD60468" w14:textId="77777777" w:rsidR="00CF5BA9" w:rsidRDefault="00CF5BA9" w:rsidP="00CF5BA9">
            <w:pPr>
              <w:ind w:left="360"/>
            </w:pPr>
          </w:p>
          <w:p w14:paraId="2E4F0365" w14:textId="6248A0C1" w:rsidR="00257CDE" w:rsidRDefault="00882E70" w:rsidP="00257CDE">
            <w:pPr>
              <w:rPr>
                <w:rStyle w:val="Hyperlink"/>
              </w:rPr>
            </w:pPr>
            <w:hyperlink r:id="rId9" w:history="1">
              <w:r w:rsidR="00257CDE" w:rsidRPr="0057189A">
                <w:rPr>
                  <w:rStyle w:val="Hyperlink"/>
                </w:rPr>
                <w:t>GitHub</w:t>
              </w:r>
            </w:hyperlink>
          </w:p>
          <w:p w14:paraId="012BE762" w14:textId="77777777" w:rsidR="00257CDE" w:rsidRDefault="00257CDE">
            <w:pPr>
              <w:pStyle w:val="Heading3"/>
              <w:outlineLvl w:val="2"/>
            </w:pPr>
          </w:p>
          <w:p w14:paraId="786D79D2" w14:textId="77777777" w:rsidR="002B5E28" w:rsidRDefault="002B5E28">
            <w:pPr>
              <w:pStyle w:val="Heading3"/>
              <w:outlineLvl w:val="2"/>
            </w:pPr>
            <w:r>
              <w:t>2018</w:t>
            </w:r>
          </w:p>
          <w:p w14:paraId="1AE76A92" w14:textId="27EF3738" w:rsidR="002B5E28" w:rsidRDefault="002B5E28" w:rsidP="002B5E28">
            <w:pPr>
              <w:pStyle w:val="Heading2"/>
              <w:contextualSpacing w:val="0"/>
              <w:outlineLvl w:val="1"/>
            </w:pPr>
            <w:r>
              <w:t>NHL Game Predictor</w:t>
            </w:r>
            <w:r w:rsidR="00C36167">
              <w:t xml:space="preserve"> (6 MONTHS)</w:t>
            </w:r>
          </w:p>
          <w:p w14:paraId="5EEADD39" w14:textId="17961CA8" w:rsidR="00CF5BA9" w:rsidRDefault="00CF5BA9" w:rsidP="002B5E28">
            <w:r>
              <w:t>My first web application,</w:t>
            </w:r>
            <w:r w:rsidR="00C36167">
              <w:t xml:space="preserve"> it</w:t>
            </w:r>
            <w:r w:rsidR="002B5E28">
              <w:t xml:space="preserve"> fetch</w:t>
            </w:r>
            <w:r w:rsidR="00C36167">
              <w:t>es</w:t>
            </w:r>
            <w:r w:rsidR="002B5E28">
              <w:t xml:space="preserve"> the official </w:t>
            </w:r>
            <w:hyperlink r:id="rId10" w:history="1">
              <w:r w:rsidR="002B5E28" w:rsidRPr="00CD3075">
                <w:rPr>
                  <w:rStyle w:val="Hyperlink"/>
                </w:rPr>
                <w:t>NHL</w:t>
              </w:r>
              <w:r w:rsidR="00C36167" w:rsidRPr="00CD3075">
                <w:rPr>
                  <w:rStyle w:val="Hyperlink"/>
                </w:rPr>
                <w:t xml:space="preserve"> (National Hockey League)</w:t>
              </w:r>
              <w:r w:rsidR="002B5E28" w:rsidRPr="00CD3075">
                <w:rPr>
                  <w:rStyle w:val="Hyperlink"/>
                </w:rPr>
                <w:t xml:space="preserve"> </w:t>
              </w:r>
              <w:r w:rsidR="00626B1D" w:rsidRPr="00CD3075">
                <w:rPr>
                  <w:rStyle w:val="Hyperlink"/>
                </w:rPr>
                <w:t>API</w:t>
              </w:r>
            </w:hyperlink>
            <w:r w:rsidR="00626B1D">
              <w:t xml:space="preserve"> data in order to predict the outcome of games</w:t>
            </w:r>
            <w:r w:rsidR="00C36167">
              <w:t xml:space="preserve"> by running a customized comparison algorithm</w:t>
            </w:r>
            <w:r w:rsidR="00626B1D">
              <w:t xml:space="preserve">. </w:t>
            </w:r>
            <w:r>
              <w:t>Made with vanilla JavaScript, HTML and CSS. A later update added in the integration of Google’s Firebase to store preferred weightings for the comparison algorithm.</w:t>
            </w:r>
          </w:p>
          <w:p w14:paraId="6119CBF6" w14:textId="35B28160" w:rsidR="00CF5BA9" w:rsidRDefault="00CF5BA9" w:rsidP="002B5E28"/>
          <w:p w14:paraId="3484BE34" w14:textId="77777777" w:rsidR="00C36167" w:rsidRPr="00CF5BA9" w:rsidRDefault="00C36167" w:rsidP="00C36167">
            <w:pPr>
              <w:rPr>
                <w:b/>
                <w:bCs/>
              </w:rPr>
            </w:pPr>
            <w:r>
              <w:rPr>
                <w:b/>
                <w:bCs/>
              </w:rPr>
              <w:t xml:space="preserve">New </w:t>
            </w:r>
            <w:r w:rsidRPr="00CF5BA9">
              <w:rPr>
                <w:b/>
                <w:bCs/>
              </w:rPr>
              <w:t>Technologies</w:t>
            </w:r>
            <w:r>
              <w:rPr>
                <w:b/>
                <w:bCs/>
              </w:rPr>
              <w:t xml:space="preserve"> Learnt</w:t>
            </w:r>
            <w:r w:rsidRPr="00CF5BA9">
              <w:rPr>
                <w:b/>
                <w:bCs/>
              </w:rPr>
              <w:t xml:space="preserve">: </w:t>
            </w:r>
          </w:p>
          <w:p w14:paraId="6381B2E5" w14:textId="2D9B576A" w:rsidR="00C36167" w:rsidRDefault="00C36167" w:rsidP="00C36167">
            <w:pPr>
              <w:pStyle w:val="ListParagraph"/>
              <w:numPr>
                <w:ilvl w:val="0"/>
                <w:numId w:val="15"/>
              </w:numPr>
            </w:pPr>
            <w:r>
              <w:t>JavaScript</w:t>
            </w:r>
          </w:p>
          <w:p w14:paraId="01B8EB83" w14:textId="4AB56164" w:rsidR="00C36167" w:rsidRDefault="00C36167" w:rsidP="00C36167">
            <w:pPr>
              <w:pStyle w:val="ListParagraph"/>
              <w:numPr>
                <w:ilvl w:val="0"/>
                <w:numId w:val="15"/>
              </w:numPr>
            </w:pPr>
            <w:r>
              <w:t>HTML</w:t>
            </w:r>
          </w:p>
          <w:p w14:paraId="2E2FBEC8" w14:textId="6629F5DF" w:rsidR="00C36167" w:rsidRDefault="00C36167" w:rsidP="00C36167">
            <w:pPr>
              <w:pStyle w:val="ListParagraph"/>
              <w:numPr>
                <w:ilvl w:val="0"/>
                <w:numId w:val="15"/>
              </w:numPr>
            </w:pPr>
            <w:r>
              <w:t>CSS</w:t>
            </w:r>
          </w:p>
          <w:p w14:paraId="1C1A04A9" w14:textId="77777777" w:rsidR="00CF5BA9" w:rsidRDefault="00CF5BA9" w:rsidP="002B5E28"/>
          <w:p w14:paraId="78E88B7C" w14:textId="2F128739" w:rsidR="002B5E28" w:rsidRPr="00CB5D2E" w:rsidRDefault="00882E70" w:rsidP="00CB5D2E">
            <w:pPr>
              <w:rPr>
                <w:color w:val="2C5C85" w:themeColor="hyperlink"/>
                <w:u w:val="single"/>
              </w:rPr>
            </w:pPr>
            <w:hyperlink r:id="rId11" w:history="1">
              <w:r w:rsidR="004F26B4" w:rsidRPr="004F26B4">
                <w:rPr>
                  <w:rStyle w:val="Hyperlink"/>
                </w:rPr>
                <w:t>Git</w:t>
              </w:r>
              <w:r w:rsidR="00EA1D8B">
                <w:rPr>
                  <w:rStyle w:val="Hyperlink"/>
                </w:rPr>
                <w:t>H</w:t>
              </w:r>
              <w:r w:rsidR="004F26B4" w:rsidRPr="004F26B4">
                <w:rPr>
                  <w:rStyle w:val="Hyperlink"/>
                </w:rPr>
                <w:t>ub</w:t>
              </w:r>
            </w:hyperlink>
          </w:p>
        </w:tc>
      </w:tr>
      <w:tr w:rsidR="00C31629" w14:paraId="25145CD4" w14:textId="77777777" w:rsidTr="00CD3075">
        <w:trPr>
          <w:trHeight w:val="5529"/>
        </w:trPr>
        <w:tc>
          <w:tcPr>
            <w:tcW w:w="9385" w:type="dxa"/>
          </w:tcPr>
          <w:p w14:paraId="7908BC0E" w14:textId="1D72B2B9" w:rsidR="00EA1D8B" w:rsidRPr="00EA1D8B" w:rsidRDefault="00EA1D8B">
            <w:pPr>
              <w:pStyle w:val="Heading3"/>
              <w:outlineLvl w:val="2"/>
              <w:rPr>
                <w:color w:val="0070C0"/>
                <w:sz w:val="28"/>
              </w:rPr>
            </w:pPr>
            <w:r>
              <w:rPr>
                <w:color w:val="0070C0"/>
                <w:sz w:val="28"/>
              </w:rPr>
              <w:lastRenderedPageBreak/>
              <w:t>ROLES</w:t>
            </w:r>
          </w:p>
          <w:p w14:paraId="69C3F2B7" w14:textId="77777777" w:rsidR="00EA1D8B" w:rsidRDefault="00EA1D8B">
            <w:pPr>
              <w:pStyle w:val="Heading3"/>
              <w:contextualSpacing w:val="0"/>
              <w:outlineLvl w:val="2"/>
            </w:pPr>
          </w:p>
          <w:p w14:paraId="6C77CD27" w14:textId="77777777" w:rsidR="00C31629" w:rsidRDefault="00522874">
            <w:pPr>
              <w:pStyle w:val="Heading3"/>
              <w:contextualSpacing w:val="0"/>
              <w:outlineLvl w:val="2"/>
            </w:pPr>
            <w:r>
              <w:t>2015 – PRESENT</w:t>
            </w:r>
          </w:p>
          <w:p w14:paraId="4B063CFD" w14:textId="77777777" w:rsidR="00C31629" w:rsidRDefault="00522874">
            <w:pPr>
              <w:pStyle w:val="Heading2"/>
              <w:contextualSpacing w:val="0"/>
              <w:outlineLvl w:val="1"/>
            </w:pPr>
            <w:r>
              <w:t>ICE HOCKEY NSW – REFEREE LEVEL 2/LINESMAN</w:t>
            </w:r>
          </w:p>
          <w:p w14:paraId="4DF0F113" w14:textId="1C4814FC" w:rsidR="00C31629" w:rsidRDefault="00C36167" w:rsidP="00C36167">
            <w:r>
              <w:t xml:space="preserve">Working alongside adults in teams of 3, officiating </w:t>
            </w:r>
            <w:r w:rsidR="00CD3075">
              <w:t xml:space="preserve">IHNSW games. The ability to make tough decisions under pressure is put to the test, as well as my ability to communicate effectively with my fellow officials. </w:t>
            </w:r>
          </w:p>
          <w:p w14:paraId="2F5D3D32" w14:textId="77777777" w:rsidR="00C31629" w:rsidRDefault="00C31629"/>
          <w:p w14:paraId="27017218" w14:textId="77777777" w:rsidR="00C31629" w:rsidRDefault="00C31629"/>
          <w:p w14:paraId="7D82CEC4" w14:textId="3CBD9FB7" w:rsidR="00C31629" w:rsidRDefault="00522874">
            <w:pPr>
              <w:pStyle w:val="Heading3"/>
              <w:outlineLvl w:val="2"/>
            </w:pPr>
            <w:r>
              <w:t>2015-</w:t>
            </w:r>
            <w:r w:rsidR="00C36167">
              <w:t>2019</w:t>
            </w:r>
          </w:p>
          <w:p w14:paraId="1E43436B" w14:textId="77777777" w:rsidR="00C31629" w:rsidRDefault="00522874">
            <w:pPr>
              <w:contextualSpacing w:val="0"/>
              <w:rPr>
                <w:rFonts w:eastAsiaTheme="majorEastAsia" w:cstheme="majorBidi"/>
                <w:b/>
                <w:caps/>
                <w:color w:val="1D824C" w:themeColor="accent1"/>
                <w:sz w:val="26"/>
                <w:szCs w:val="26"/>
              </w:rPr>
            </w:pPr>
            <w:r>
              <w:rPr>
                <w:rFonts w:eastAsiaTheme="majorEastAsia" w:cstheme="majorBidi"/>
                <w:b/>
                <w:caps/>
                <w:color w:val="1D824C" w:themeColor="accent1"/>
                <w:sz w:val="26"/>
                <w:szCs w:val="26"/>
              </w:rPr>
              <w:t>MEDICAL SERGEANT, NEWINGTON COLLEGE CADET UNIT</w:t>
            </w:r>
          </w:p>
          <w:p w14:paraId="54A95B52" w14:textId="00212CF0" w:rsidR="00CD3075" w:rsidRPr="00CD3075" w:rsidRDefault="00CD3075">
            <w:pPr>
              <w:rPr>
                <w:b/>
                <w:bCs/>
              </w:rPr>
            </w:pPr>
            <w:r w:rsidRPr="00CD3075">
              <w:rPr>
                <w:b/>
                <w:bCs/>
              </w:rPr>
              <w:t>Cadet for 2 Years. Lance Corporal for 1 Year. Sergeant for 1 Year.</w:t>
            </w:r>
          </w:p>
          <w:p w14:paraId="157E306C" w14:textId="50B26F80" w:rsidR="00C31629" w:rsidRPr="00CD3075" w:rsidRDefault="00522874">
            <w:r w:rsidRPr="00CD3075">
              <w:t xml:space="preserve">During my time as a cadet I have learnt many team skills which enable to me to work well in a group environment. After being a cadet, I was promoted to a medical lance corporal which allowed me to become pseudo-leader of a platoon. As well as being part of a platoon I was also part of a team of medics who worked together to both teach (at home trainings) and treat (at the annual camp) cadet members of the NCCU.  I am now a medical </w:t>
            </w:r>
            <w:r w:rsidR="00EA1D8B" w:rsidRPr="00CD3075">
              <w:t>sergeant;</w:t>
            </w:r>
            <w:r w:rsidRPr="00CD3075">
              <w:t xml:space="preserve"> in which I oversee and manage multiple medics within the team.  This has taught me multiple leadership skills, organizational skills and communication skills.</w:t>
            </w:r>
            <w:r w:rsidR="00CD3075">
              <w:t xml:space="preserve"> </w:t>
            </w:r>
          </w:p>
        </w:tc>
      </w:tr>
      <w:tr w:rsidR="00C31629" w14:paraId="53C4A219" w14:textId="77777777" w:rsidTr="00E737F0">
        <w:trPr>
          <w:trHeight w:val="2346"/>
        </w:trPr>
        <w:tc>
          <w:tcPr>
            <w:tcW w:w="9385" w:type="dxa"/>
            <w:tcMar>
              <w:top w:w="216" w:type="dxa"/>
            </w:tcMar>
          </w:tcPr>
          <w:p w14:paraId="1939F055" w14:textId="77777777" w:rsidR="00C31629" w:rsidRDefault="00522874">
            <w:pPr>
              <w:pStyle w:val="Heading3"/>
              <w:outlineLvl w:val="2"/>
            </w:pPr>
            <w:r>
              <w:t>2017</w:t>
            </w:r>
          </w:p>
          <w:p w14:paraId="5EC5B303" w14:textId="4A67CC7A" w:rsidR="00C31629" w:rsidRDefault="00522874">
            <w:pPr>
              <w:pStyle w:val="Heading2"/>
              <w:contextualSpacing w:val="0"/>
              <w:outlineLvl w:val="1"/>
            </w:pPr>
            <w:r>
              <w:t>PEER SUPPORT LEADER</w:t>
            </w:r>
          </w:p>
          <w:p w14:paraId="61715487" w14:textId="3469165E" w:rsidR="00C31629" w:rsidRDefault="00522874">
            <w:r>
              <w:t xml:space="preserve">Selected as a mentor of younger students to help them build their relationships with their peers as well as develop various communication skills crucial to their </w:t>
            </w:r>
            <w:r w:rsidR="00EA1D8B">
              <w:t>well-being</w:t>
            </w:r>
            <w:r>
              <w:t>.  During this role I learnt what it means to be a good leader, as well as how to work alongside and coordinate with my two other peer support leaders.</w:t>
            </w:r>
          </w:p>
        </w:tc>
      </w:tr>
    </w:tbl>
    <w:sdt>
      <w:sdtPr>
        <w:alias w:val="Education:"/>
        <w:tag w:val="Education:"/>
        <w:id w:val="-1908763273"/>
        <w:placeholder>
          <w:docPart w:val="69E4ADCD62214A249AD1A8D82F404E0D"/>
        </w:placeholder>
        <w:temporary/>
        <w:showingPlcHdr/>
        <w15:appearance w15:val="hidden"/>
      </w:sdtPr>
      <w:sdtEndPr/>
      <w:sdtContent>
        <w:p w14:paraId="398B77DE" w14:textId="76775BD3" w:rsidR="00C31629" w:rsidRDefault="00522874">
          <w:pPr>
            <w:pStyle w:val="Heading1"/>
          </w:pPr>
          <w:r>
            <w:t>Education</w:t>
          </w:r>
        </w:p>
      </w:sdtContent>
    </w:sdt>
    <w:p w14:paraId="20F2E949" w14:textId="0F1812AE" w:rsidR="00186A1E" w:rsidRDefault="00CB5D2E" w:rsidP="00CB5D2E">
      <w:pPr>
        <w:rPr>
          <w:color w:val="000000" w:themeColor="text1"/>
          <w:sz w:val="32"/>
          <w:szCs w:val="32"/>
        </w:rPr>
      </w:pPr>
      <w:r w:rsidRPr="00CB5D2E">
        <w:rPr>
          <w:color w:val="000000" w:themeColor="text1"/>
          <w:sz w:val="32"/>
          <w:szCs w:val="32"/>
        </w:rPr>
        <w:t xml:space="preserve">Student at </w:t>
      </w:r>
      <w:r w:rsidRPr="00CB5D2E">
        <w:rPr>
          <w:i/>
          <w:iCs/>
          <w:color w:val="000000" w:themeColor="text1"/>
          <w:sz w:val="32"/>
          <w:szCs w:val="32"/>
        </w:rPr>
        <w:t>Newington College</w:t>
      </w:r>
      <w:r w:rsidRPr="00CB5D2E">
        <w:rPr>
          <w:color w:val="000000" w:themeColor="text1"/>
          <w:sz w:val="32"/>
          <w:szCs w:val="32"/>
        </w:rPr>
        <w:t xml:space="preserve"> </w:t>
      </w:r>
      <w:r w:rsidRPr="00186A1E">
        <w:rPr>
          <w:color w:val="000000" w:themeColor="text1"/>
        </w:rPr>
        <w:t>(2007-2019)</w:t>
      </w:r>
      <w:r w:rsidRPr="00CB5D2E">
        <w:rPr>
          <w:color w:val="000000" w:themeColor="text1"/>
          <w:sz w:val="32"/>
          <w:szCs w:val="32"/>
        </w:rPr>
        <w:br/>
        <w:t xml:space="preserve">Planning to study </w:t>
      </w:r>
      <w:r w:rsidRPr="00CB5D2E">
        <w:rPr>
          <w:i/>
          <w:iCs/>
          <w:color w:val="000000" w:themeColor="text1"/>
          <w:sz w:val="32"/>
          <w:szCs w:val="32"/>
        </w:rPr>
        <w:t>Bachelor of Computing Science (Hons)</w:t>
      </w:r>
      <w:r w:rsidRPr="00CB5D2E">
        <w:rPr>
          <w:color w:val="000000" w:themeColor="text1"/>
          <w:sz w:val="32"/>
          <w:szCs w:val="32"/>
        </w:rPr>
        <w:t xml:space="preserve"> at UTS </w:t>
      </w:r>
      <w:r w:rsidR="00186A1E" w:rsidRPr="00186A1E">
        <w:rPr>
          <w:color w:val="000000" w:themeColor="text1"/>
        </w:rPr>
        <w:t>(2020-2024)</w:t>
      </w:r>
    </w:p>
    <w:p w14:paraId="299155B5" w14:textId="77777777" w:rsidR="00EE5C79" w:rsidRDefault="00EE5C79" w:rsidP="00CB5D2E">
      <w:pPr>
        <w:rPr>
          <w:color w:val="000000" w:themeColor="text1"/>
          <w:sz w:val="32"/>
          <w:szCs w:val="32"/>
        </w:rPr>
      </w:pPr>
      <w:bookmarkStart w:id="0" w:name="_GoBack"/>
      <w:bookmarkEnd w:id="0"/>
    </w:p>
    <w:p w14:paraId="530B7130" w14:textId="0FD4C6F9" w:rsidR="00BD2281" w:rsidRPr="00CB5D2E" w:rsidRDefault="00BD2281" w:rsidP="00CB5D2E">
      <w:pPr>
        <w:rPr>
          <w:color w:val="000000" w:themeColor="text1"/>
          <w:sz w:val="32"/>
          <w:szCs w:val="32"/>
        </w:rPr>
      </w:pPr>
      <w:r w:rsidRPr="00BD2281">
        <w:rPr>
          <w:color w:val="000000" w:themeColor="text1"/>
          <w:sz w:val="28"/>
          <w:szCs w:val="28"/>
        </w:rPr>
        <w:t>Current Subject Rankings (as of Graduation 27</w:t>
      </w:r>
      <w:r w:rsidRPr="00BD2281">
        <w:rPr>
          <w:color w:val="000000" w:themeColor="text1"/>
          <w:sz w:val="28"/>
          <w:szCs w:val="28"/>
          <w:vertAlign w:val="superscript"/>
        </w:rPr>
        <w:t>th</w:t>
      </w:r>
      <w:r w:rsidRPr="00BD2281">
        <w:rPr>
          <w:color w:val="000000" w:themeColor="text1"/>
          <w:sz w:val="28"/>
          <w:szCs w:val="28"/>
        </w:rPr>
        <w:t xml:space="preserve"> September):</w:t>
      </w:r>
    </w:p>
    <w:p w14:paraId="5156D366" w14:textId="47BD2278" w:rsidR="00CB5D2E" w:rsidRDefault="00BD2281" w:rsidP="00CB5D2E">
      <w:pPr>
        <w:pStyle w:val="Heading1"/>
      </w:pPr>
      <w:r>
        <w:rPr>
          <w:noProof/>
        </w:rPr>
        <mc:AlternateContent>
          <mc:Choice Requires="wps">
            <w:drawing>
              <wp:anchor distT="0" distB="0" distL="114300" distR="114300" simplePos="0" relativeHeight="251712512" behindDoc="0" locked="0" layoutInCell="1" allowOverlap="1" wp14:anchorId="6976FC65" wp14:editId="2F09CFC0">
                <wp:simplePos x="0" y="0"/>
                <wp:positionH relativeFrom="column">
                  <wp:posOffset>3978910</wp:posOffset>
                </wp:positionH>
                <wp:positionV relativeFrom="paragraph">
                  <wp:posOffset>112507</wp:posOffset>
                </wp:positionV>
                <wp:extent cx="1546860" cy="1044575"/>
                <wp:effectExtent l="0" t="0" r="15240" b="9525"/>
                <wp:wrapNone/>
                <wp:docPr id="11" name="Text Box 11"/>
                <wp:cNvGraphicFramePr/>
                <a:graphic xmlns:a="http://schemas.openxmlformats.org/drawingml/2006/main">
                  <a:graphicData uri="http://schemas.microsoft.com/office/word/2010/wordprocessingShape">
                    <wps:wsp>
                      <wps:cNvSpPr txBox="1"/>
                      <wps:spPr>
                        <a:xfrm>
                          <a:off x="0" y="0"/>
                          <a:ext cx="1546860" cy="1044575"/>
                        </a:xfrm>
                        <a:prstGeom prst="rect">
                          <a:avLst/>
                        </a:prstGeom>
                        <a:solidFill>
                          <a:schemeClr val="lt1"/>
                        </a:solidFill>
                        <a:ln w="6350">
                          <a:solidFill>
                            <a:prstClr val="black"/>
                          </a:solidFill>
                        </a:ln>
                      </wps:spPr>
                      <wps:txbx>
                        <w:txbxContent>
                          <w:p w14:paraId="1624C130" w14:textId="77777777" w:rsidR="00BD2281" w:rsidRDefault="00BD2281" w:rsidP="00BD2281">
                            <w:pPr>
                              <w:jc w:val="center"/>
                              <w:rPr>
                                <w:b/>
                                <w:bCs/>
                                <w:lang w:val="en-AU"/>
                              </w:rPr>
                            </w:pPr>
                          </w:p>
                          <w:p w14:paraId="4210E8E3" w14:textId="618A6A81" w:rsidR="00BD2281" w:rsidRDefault="00BD2281" w:rsidP="00BD2281">
                            <w:pPr>
                              <w:jc w:val="center"/>
                              <w:rPr>
                                <w:b/>
                                <w:bCs/>
                                <w:lang w:val="en-AU"/>
                              </w:rPr>
                            </w:pPr>
                            <w:r>
                              <w:rPr>
                                <w:b/>
                                <w:bCs/>
                                <w:lang w:val="en-AU"/>
                              </w:rPr>
                              <w:t>Mathematics</w:t>
                            </w:r>
                          </w:p>
                          <w:p w14:paraId="1DC31AA8" w14:textId="77777777" w:rsidR="00BD2281" w:rsidRDefault="00BD2281" w:rsidP="00BD2281">
                            <w:pPr>
                              <w:jc w:val="center"/>
                              <w:rPr>
                                <w:b/>
                                <w:bCs/>
                                <w:lang w:val="en-AU"/>
                              </w:rPr>
                            </w:pPr>
                          </w:p>
                          <w:p w14:paraId="60E25414" w14:textId="1537E0FB" w:rsidR="00BD2281" w:rsidRPr="00CB5D2E" w:rsidRDefault="00BD2281" w:rsidP="00BD2281">
                            <w:pPr>
                              <w:jc w:val="center"/>
                              <w:rPr>
                                <w:b/>
                                <w:bCs/>
                                <w:sz w:val="40"/>
                                <w:szCs w:val="40"/>
                                <w:lang w:val="en-AU"/>
                              </w:rPr>
                            </w:pPr>
                            <w:r>
                              <w:rPr>
                                <w:b/>
                                <w:bCs/>
                                <w:sz w:val="40"/>
                                <w:szCs w:val="40"/>
                                <w:lang w:val="en-AU"/>
                              </w:rPr>
                              <w:t>12</w:t>
                            </w:r>
                            <w:r>
                              <w:rPr>
                                <w:b/>
                                <w:bCs/>
                                <w:sz w:val="40"/>
                                <w:szCs w:val="40"/>
                                <w:vertAlign w:val="superscript"/>
                                <w:lang w:val="en-AU"/>
                              </w:rPr>
                              <w:t>th</w:t>
                            </w:r>
                            <w:r w:rsidRPr="00CB5D2E">
                              <w:rPr>
                                <w:b/>
                                <w:bCs/>
                                <w:lang w:val="en-AU"/>
                              </w:rPr>
                              <w:t>/</w:t>
                            </w:r>
                            <w:r>
                              <w:rPr>
                                <w:b/>
                                <w:bCs/>
                                <w:lang w:val="en-AU"/>
                              </w:rPr>
                              <w:t>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976FC65" id="_x0000_t202" coordsize="21600,21600" o:spt="202" path="m,l,21600r21600,l21600,xe">
                <v:stroke joinstyle="miter"/>
                <v:path gradientshapeok="t" o:connecttype="rect"/>
              </v:shapetype>
              <v:shape id="Text Box 11" o:spid="_x0000_s1026" type="#_x0000_t202" style="position:absolute;margin-left:313.3pt;margin-top:8.85pt;width:121.8pt;height:82.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" fillcolor="white [3201]" strokeweight=".5pt">
                <v:textbox>
                  <w:txbxContent>
                    <w:p w14:paraId="1624C130" w14:textId="77777777" w:rsidR="00BD2281" w:rsidRDefault="00BD2281" w:rsidP="00BD2281">
                      <w:pPr>
                        <w:jc w:val="center"/>
                        <w:rPr>
                          <w:b/>
                          <w:bCs/>
                          <w:lang w:val="en-AU"/>
                        </w:rPr>
                      </w:pPr>
                    </w:p>
                    <w:p w14:paraId="4210E8E3" w14:textId="618A6A81" w:rsidR="00BD2281" w:rsidRDefault="00BD2281" w:rsidP="00BD2281">
                      <w:pPr>
                        <w:jc w:val="center"/>
                        <w:rPr>
                          <w:b/>
                          <w:bCs/>
                          <w:lang w:val="en-AU"/>
                        </w:rPr>
                      </w:pPr>
                      <w:r>
                        <w:rPr>
                          <w:b/>
                          <w:bCs/>
                          <w:lang w:val="en-AU"/>
                        </w:rPr>
                        <w:t>Mathematics</w:t>
                      </w:r>
                    </w:p>
                    <w:p w14:paraId="1DC31AA8" w14:textId="77777777" w:rsidR="00BD2281" w:rsidRDefault="00BD2281" w:rsidP="00BD2281">
                      <w:pPr>
                        <w:jc w:val="center"/>
                        <w:rPr>
                          <w:b/>
                          <w:bCs/>
                          <w:lang w:val="en-AU"/>
                        </w:rPr>
                      </w:pPr>
                    </w:p>
                    <w:p w14:paraId="60E25414" w14:textId="1537E0FB" w:rsidR="00BD2281" w:rsidRPr="00CB5D2E" w:rsidRDefault="00BD2281" w:rsidP="00BD2281">
                      <w:pPr>
                        <w:jc w:val="center"/>
                        <w:rPr>
                          <w:b/>
                          <w:bCs/>
                          <w:sz w:val="40"/>
                          <w:szCs w:val="40"/>
                          <w:lang w:val="en-AU"/>
                        </w:rPr>
                      </w:pPr>
                      <w:r>
                        <w:rPr>
                          <w:b/>
                          <w:bCs/>
                          <w:sz w:val="40"/>
                          <w:szCs w:val="40"/>
                          <w:lang w:val="en-AU"/>
                        </w:rPr>
                        <w:t>12</w:t>
                      </w:r>
                      <w:r>
                        <w:rPr>
                          <w:b/>
                          <w:bCs/>
                          <w:sz w:val="40"/>
                          <w:szCs w:val="40"/>
                          <w:vertAlign w:val="superscript"/>
                          <w:lang w:val="en-AU"/>
                        </w:rPr>
                        <w:t>th</w:t>
                      </w:r>
                      <w:r w:rsidRPr="00CB5D2E">
                        <w:rPr>
                          <w:b/>
                          <w:bCs/>
                          <w:lang w:val="en-AU"/>
                        </w:rPr>
                        <w:t>/</w:t>
                      </w:r>
                      <w:r>
                        <w:rPr>
                          <w:b/>
                          <w:bCs/>
                          <w:lang w:val="en-AU"/>
                        </w:rPr>
                        <w:t>96</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7BAEE0E4" wp14:editId="7EF67F6A">
                <wp:simplePos x="0" y="0"/>
                <wp:positionH relativeFrom="column">
                  <wp:posOffset>2240782</wp:posOffset>
                </wp:positionH>
                <wp:positionV relativeFrom="paragraph">
                  <wp:posOffset>106338</wp:posOffset>
                </wp:positionV>
                <wp:extent cx="1546860" cy="1044575"/>
                <wp:effectExtent l="0" t="0" r="15240" b="9525"/>
                <wp:wrapNone/>
                <wp:docPr id="10" name="Text Box 10"/>
                <wp:cNvGraphicFramePr/>
                <a:graphic xmlns:a="http://schemas.openxmlformats.org/drawingml/2006/main">
                  <a:graphicData uri="http://schemas.microsoft.com/office/word/2010/wordprocessingShape">
                    <wps:wsp>
                      <wps:cNvSpPr txBox="1"/>
                      <wps:spPr>
                        <a:xfrm>
                          <a:off x="0" y="0"/>
                          <a:ext cx="1546860" cy="1044575"/>
                        </a:xfrm>
                        <a:prstGeom prst="rect">
                          <a:avLst/>
                        </a:prstGeom>
                        <a:solidFill>
                          <a:schemeClr val="lt1"/>
                        </a:solidFill>
                        <a:ln w="6350">
                          <a:solidFill>
                            <a:prstClr val="black"/>
                          </a:solidFill>
                        </a:ln>
                      </wps:spPr>
                      <wps:txbx>
                        <w:txbxContent>
                          <w:p w14:paraId="464EDE71" w14:textId="0826938C" w:rsidR="00BD2281" w:rsidRDefault="00BD2281" w:rsidP="00BD2281">
                            <w:pPr>
                              <w:jc w:val="center"/>
                              <w:rPr>
                                <w:b/>
                                <w:bCs/>
                                <w:lang w:val="en-AU"/>
                              </w:rPr>
                            </w:pPr>
                            <w:r>
                              <w:rPr>
                                <w:b/>
                                <w:bCs/>
                                <w:lang w:val="en-AU"/>
                              </w:rPr>
                              <w:t>Software Design and Development</w:t>
                            </w:r>
                          </w:p>
                          <w:p w14:paraId="5AB878C7" w14:textId="77777777" w:rsidR="00BD2281" w:rsidRDefault="00BD2281" w:rsidP="00BD2281">
                            <w:pPr>
                              <w:jc w:val="center"/>
                              <w:rPr>
                                <w:b/>
                                <w:bCs/>
                                <w:lang w:val="en-AU"/>
                              </w:rPr>
                            </w:pPr>
                          </w:p>
                          <w:p w14:paraId="71FE616D" w14:textId="09700BEE" w:rsidR="00BD2281" w:rsidRPr="00CB5D2E" w:rsidRDefault="00BD2281" w:rsidP="00BD2281">
                            <w:pPr>
                              <w:jc w:val="center"/>
                              <w:rPr>
                                <w:b/>
                                <w:bCs/>
                                <w:sz w:val="40"/>
                                <w:szCs w:val="40"/>
                                <w:lang w:val="en-AU"/>
                              </w:rPr>
                            </w:pPr>
                            <w:r>
                              <w:rPr>
                                <w:b/>
                                <w:bCs/>
                                <w:sz w:val="40"/>
                                <w:szCs w:val="40"/>
                                <w:lang w:val="en-AU"/>
                              </w:rPr>
                              <w:t>1</w:t>
                            </w:r>
                            <w:r w:rsidRPr="00CB5D2E">
                              <w:rPr>
                                <w:b/>
                                <w:bCs/>
                                <w:sz w:val="40"/>
                                <w:szCs w:val="40"/>
                                <w:vertAlign w:val="superscript"/>
                                <w:lang w:val="en-AU"/>
                              </w:rPr>
                              <w:t>st</w:t>
                            </w:r>
                            <w:r w:rsidRPr="00CB5D2E">
                              <w:rPr>
                                <w:b/>
                                <w:bCs/>
                                <w:lang w:val="en-AU"/>
                              </w:rPr>
                              <w:t>/1</w:t>
                            </w:r>
                            <w:r>
                              <w:rPr>
                                <w:b/>
                                <w:bCs/>
                                <w:lang w:val="en-AU"/>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AEE0E4" id="Text Box 10" o:spid="_x0000_s1027" type="#_x0000_t202" style="position:absolute;margin-left:176.45pt;margin-top:8.35pt;width:121.8pt;height:82.2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" fillcolor="white [3201]" strokeweight=".5pt">
                <v:textbox>
                  <w:txbxContent>
                    <w:p w14:paraId="464EDE71" w14:textId="0826938C" w:rsidR="00BD2281" w:rsidRDefault="00BD2281" w:rsidP="00BD2281">
                      <w:pPr>
                        <w:jc w:val="center"/>
                        <w:rPr>
                          <w:b/>
                          <w:bCs/>
                          <w:lang w:val="en-AU"/>
                        </w:rPr>
                      </w:pPr>
                      <w:r>
                        <w:rPr>
                          <w:b/>
                          <w:bCs/>
                          <w:lang w:val="en-AU"/>
                        </w:rPr>
                        <w:t>Software Design and Development</w:t>
                      </w:r>
                    </w:p>
                    <w:p w14:paraId="5AB878C7" w14:textId="77777777" w:rsidR="00BD2281" w:rsidRDefault="00BD2281" w:rsidP="00BD2281">
                      <w:pPr>
                        <w:jc w:val="center"/>
                        <w:rPr>
                          <w:b/>
                          <w:bCs/>
                          <w:lang w:val="en-AU"/>
                        </w:rPr>
                      </w:pPr>
                    </w:p>
                    <w:p w14:paraId="71FE616D" w14:textId="09700BEE" w:rsidR="00BD2281" w:rsidRPr="00CB5D2E" w:rsidRDefault="00BD2281" w:rsidP="00BD2281">
                      <w:pPr>
                        <w:jc w:val="center"/>
                        <w:rPr>
                          <w:b/>
                          <w:bCs/>
                          <w:sz w:val="40"/>
                          <w:szCs w:val="40"/>
                          <w:lang w:val="en-AU"/>
                        </w:rPr>
                      </w:pPr>
                      <w:r>
                        <w:rPr>
                          <w:b/>
                          <w:bCs/>
                          <w:sz w:val="40"/>
                          <w:szCs w:val="40"/>
                          <w:lang w:val="en-AU"/>
                        </w:rPr>
                        <w:t>1</w:t>
                      </w:r>
                      <w:r w:rsidRPr="00CB5D2E">
                        <w:rPr>
                          <w:b/>
                          <w:bCs/>
                          <w:sz w:val="40"/>
                          <w:szCs w:val="40"/>
                          <w:vertAlign w:val="superscript"/>
                          <w:lang w:val="en-AU"/>
                        </w:rPr>
                        <w:t>st</w:t>
                      </w:r>
                      <w:r w:rsidRPr="00CB5D2E">
                        <w:rPr>
                          <w:b/>
                          <w:bCs/>
                          <w:lang w:val="en-AU"/>
                        </w:rPr>
                        <w:t>/1</w:t>
                      </w:r>
                      <w:r>
                        <w:rPr>
                          <w:b/>
                          <w:bCs/>
                          <w:lang w:val="en-AU"/>
                        </w:rPr>
                        <w:t>2</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6634D720" wp14:editId="6759A681">
                <wp:simplePos x="0" y="0"/>
                <wp:positionH relativeFrom="column">
                  <wp:posOffset>2237740</wp:posOffset>
                </wp:positionH>
                <wp:positionV relativeFrom="paragraph">
                  <wp:posOffset>102870</wp:posOffset>
                </wp:positionV>
                <wp:extent cx="1527175" cy="1044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1527175" cy="1044575"/>
                        </a:xfrm>
                        <a:prstGeom prst="rect">
                          <a:avLst/>
                        </a:prstGeom>
                        <a:solidFill>
                          <a:schemeClr val="lt1"/>
                        </a:solidFill>
                        <a:ln w="6350">
                          <a:solidFill>
                            <a:prstClr val="black"/>
                          </a:solidFill>
                        </a:ln>
                      </wps:spPr>
                      <wps:txbx>
                        <w:txbxContent>
                          <w:p w14:paraId="297E1CD0" w14:textId="77777777" w:rsidR="00CB5D2E" w:rsidRDefault="00CB5D2E" w:rsidP="00CB5D2E">
                            <w:pPr>
                              <w:jc w:val="center"/>
                              <w:rPr>
                                <w:b/>
                                <w:bCs/>
                                <w:lang w:val="en-AU"/>
                              </w:rPr>
                            </w:pPr>
                            <w:r>
                              <w:rPr>
                                <w:b/>
                                <w:bCs/>
                                <w:lang w:val="en-AU"/>
                              </w:rPr>
                              <w:t>Software Design and Development</w:t>
                            </w:r>
                          </w:p>
                          <w:p w14:paraId="66242449" w14:textId="77777777" w:rsidR="00CB5D2E" w:rsidRDefault="00CB5D2E" w:rsidP="00CB5D2E">
                            <w:pPr>
                              <w:jc w:val="center"/>
                              <w:rPr>
                                <w:b/>
                                <w:bCs/>
                                <w:lang w:val="en-AU"/>
                              </w:rPr>
                            </w:pPr>
                          </w:p>
                          <w:p w14:paraId="139104BA" w14:textId="77777777" w:rsidR="00CB5D2E" w:rsidRPr="00CB5D2E" w:rsidRDefault="00CB5D2E" w:rsidP="00CB5D2E">
                            <w:pPr>
                              <w:jc w:val="center"/>
                              <w:rPr>
                                <w:b/>
                                <w:bCs/>
                                <w:sz w:val="40"/>
                                <w:szCs w:val="40"/>
                                <w:lang w:val="en-AU"/>
                              </w:rPr>
                            </w:pPr>
                            <w:r>
                              <w:rPr>
                                <w:b/>
                                <w:bCs/>
                                <w:sz w:val="40"/>
                                <w:szCs w:val="40"/>
                                <w:lang w:val="en-AU"/>
                              </w:rPr>
                              <w:t>1</w:t>
                            </w:r>
                            <w:r w:rsidRPr="00CB5D2E">
                              <w:rPr>
                                <w:b/>
                                <w:bCs/>
                                <w:sz w:val="40"/>
                                <w:szCs w:val="40"/>
                                <w:vertAlign w:val="superscript"/>
                                <w:lang w:val="en-AU"/>
                              </w:rPr>
                              <w:t>st</w:t>
                            </w:r>
                            <w:r w:rsidRPr="00CB5D2E">
                              <w:rPr>
                                <w:b/>
                                <w:bCs/>
                                <w:lang w:val="en-AU"/>
                              </w:rPr>
                              <w:t>/1</w:t>
                            </w:r>
                            <w:r>
                              <w:rPr>
                                <w:b/>
                                <w:bCs/>
                                <w:lang w:val="en-AU"/>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34D720" id="Text Box 1" o:spid="_x0000_s1028" type="#_x0000_t202" style="position:absolute;margin-left:176.2pt;margin-top:8.1pt;width:120.25pt;height:82.2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" fillcolor="white [3201]" strokeweight=".5pt">
                <v:textbox>
                  <w:txbxContent>
                    <w:p w14:paraId="297E1CD0" w14:textId="77777777" w:rsidR="00CB5D2E" w:rsidRDefault="00CB5D2E" w:rsidP="00CB5D2E">
                      <w:pPr>
                        <w:jc w:val="center"/>
                        <w:rPr>
                          <w:b/>
                          <w:bCs/>
                          <w:lang w:val="en-AU"/>
                        </w:rPr>
                      </w:pPr>
                      <w:r>
                        <w:rPr>
                          <w:b/>
                          <w:bCs/>
                          <w:lang w:val="en-AU"/>
                        </w:rPr>
                        <w:t>Software Design and Development</w:t>
                      </w:r>
                    </w:p>
                    <w:p w14:paraId="66242449" w14:textId="77777777" w:rsidR="00CB5D2E" w:rsidRDefault="00CB5D2E" w:rsidP="00CB5D2E">
                      <w:pPr>
                        <w:jc w:val="center"/>
                        <w:rPr>
                          <w:b/>
                          <w:bCs/>
                          <w:lang w:val="en-AU"/>
                        </w:rPr>
                      </w:pPr>
                    </w:p>
                    <w:p w14:paraId="139104BA" w14:textId="77777777" w:rsidR="00CB5D2E" w:rsidRPr="00CB5D2E" w:rsidRDefault="00CB5D2E" w:rsidP="00CB5D2E">
                      <w:pPr>
                        <w:jc w:val="center"/>
                        <w:rPr>
                          <w:b/>
                          <w:bCs/>
                          <w:sz w:val="40"/>
                          <w:szCs w:val="40"/>
                          <w:lang w:val="en-AU"/>
                        </w:rPr>
                      </w:pPr>
                      <w:r>
                        <w:rPr>
                          <w:b/>
                          <w:bCs/>
                          <w:sz w:val="40"/>
                          <w:szCs w:val="40"/>
                          <w:lang w:val="en-AU"/>
                        </w:rPr>
                        <w:t>1</w:t>
                      </w:r>
                      <w:r w:rsidRPr="00CB5D2E">
                        <w:rPr>
                          <w:b/>
                          <w:bCs/>
                          <w:sz w:val="40"/>
                          <w:szCs w:val="40"/>
                          <w:vertAlign w:val="superscript"/>
                          <w:lang w:val="en-AU"/>
                        </w:rPr>
                        <w:t>st</w:t>
                      </w:r>
                      <w:r w:rsidRPr="00CB5D2E">
                        <w:rPr>
                          <w:b/>
                          <w:bCs/>
                          <w:lang w:val="en-AU"/>
                        </w:rPr>
                        <w:t>/1</w:t>
                      </w:r>
                      <w:r>
                        <w:rPr>
                          <w:b/>
                          <w:bCs/>
                          <w:lang w:val="en-AU"/>
                        </w:rPr>
                        <w:t>2</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8F2CF66" wp14:editId="09092270">
                <wp:simplePos x="0" y="0"/>
                <wp:positionH relativeFrom="column">
                  <wp:posOffset>490220</wp:posOffset>
                </wp:positionH>
                <wp:positionV relativeFrom="paragraph">
                  <wp:posOffset>102235</wp:posOffset>
                </wp:positionV>
                <wp:extent cx="1546860" cy="1044575"/>
                <wp:effectExtent l="0" t="0" r="15240" b="9525"/>
                <wp:wrapNone/>
                <wp:docPr id="3" name="Text Box 3"/>
                <wp:cNvGraphicFramePr/>
                <a:graphic xmlns:a="http://schemas.openxmlformats.org/drawingml/2006/main">
                  <a:graphicData uri="http://schemas.microsoft.com/office/word/2010/wordprocessingShape">
                    <wps:wsp>
                      <wps:cNvSpPr txBox="1"/>
                      <wps:spPr>
                        <a:xfrm>
                          <a:off x="0" y="0"/>
                          <a:ext cx="1546860" cy="1044575"/>
                        </a:xfrm>
                        <a:prstGeom prst="rect">
                          <a:avLst/>
                        </a:prstGeom>
                        <a:solidFill>
                          <a:schemeClr val="lt1"/>
                        </a:solidFill>
                        <a:ln w="6350">
                          <a:solidFill>
                            <a:prstClr val="black"/>
                          </a:solidFill>
                        </a:ln>
                      </wps:spPr>
                      <wps:txbx>
                        <w:txbxContent>
                          <w:p w14:paraId="12A9EDDC" w14:textId="77777777" w:rsidR="00CB5D2E" w:rsidRDefault="00CB5D2E" w:rsidP="00CB5D2E">
                            <w:pPr>
                              <w:jc w:val="center"/>
                              <w:rPr>
                                <w:b/>
                                <w:bCs/>
                                <w:lang w:val="en-AU"/>
                              </w:rPr>
                            </w:pPr>
                            <w:r w:rsidRPr="00CB5D2E">
                              <w:rPr>
                                <w:b/>
                                <w:bCs/>
                                <w:lang w:val="en-AU"/>
                              </w:rPr>
                              <w:t>Information Processes and Technology</w:t>
                            </w:r>
                          </w:p>
                          <w:p w14:paraId="1C16CF6A" w14:textId="77777777" w:rsidR="00CB5D2E" w:rsidRDefault="00CB5D2E" w:rsidP="00CB5D2E">
                            <w:pPr>
                              <w:jc w:val="center"/>
                              <w:rPr>
                                <w:b/>
                                <w:bCs/>
                                <w:lang w:val="en-AU"/>
                              </w:rPr>
                            </w:pPr>
                          </w:p>
                          <w:p w14:paraId="321FDBB8" w14:textId="77777777" w:rsidR="00CB5D2E" w:rsidRPr="00CB5D2E" w:rsidRDefault="00CB5D2E" w:rsidP="00CB5D2E">
                            <w:pPr>
                              <w:jc w:val="center"/>
                              <w:rPr>
                                <w:b/>
                                <w:bCs/>
                                <w:sz w:val="40"/>
                                <w:szCs w:val="40"/>
                                <w:lang w:val="en-AU"/>
                              </w:rPr>
                            </w:pPr>
                            <w:r>
                              <w:rPr>
                                <w:b/>
                                <w:bCs/>
                                <w:sz w:val="40"/>
                                <w:szCs w:val="40"/>
                                <w:lang w:val="en-AU"/>
                              </w:rPr>
                              <w:t>1</w:t>
                            </w:r>
                            <w:r w:rsidRPr="00CB5D2E">
                              <w:rPr>
                                <w:b/>
                                <w:bCs/>
                                <w:sz w:val="40"/>
                                <w:szCs w:val="40"/>
                                <w:vertAlign w:val="superscript"/>
                                <w:lang w:val="en-AU"/>
                              </w:rPr>
                              <w:t>st</w:t>
                            </w:r>
                            <w:r w:rsidRPr="00CB5D2E">
                              <w:rPr>
                                <w:b/>
                                <w:bCs/>
                                <w:lang w:val="en-AU"/>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2CF66" id="Text Box 3" o:spid="_x0000_s1029" type="#_x0000_t202" style="position:absolute;margin-left:38.6pt;margin-top:8.05pt;width:121.8pt;height:8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" fillcolor="white [3201]" strokeweight=".5pt">
                <v:textbox>
                  <w:txbxContent>
                    <w:p w14:paraId="12A9EDDC" w14:textId="77777777" w:rsidR="00CB5D2E" w:rsidRDefault="00CB5D2E" w:rsidP="00CB5D2E">
                      <w:pPr>
                        <w:jc w:val="center"/>
                        <w:rPr>
                          <w:b/>
                          <w:bCs/>
                          <w:lang w:val="en-AU"/>
                        </w:rPr>
                      </w:pPr>
                      <w:r w:rsidRPr="00CB5D2E">
                        <w:rPr>
                          <w:b/>
                          <w:bCs/>
                          <w:lang w:val="en-AU"/>
                        </w:rPr>
                        <w:t>Information Processes and Technology</w:t>
                      </w:r>
                    </w:p>
                    <w:p w14:paraId="1C16CF6A" w14:textId="77777777" w:rsidR="00CB5D2E" w:rsidRDefault="00CB5D2E" w:rsidP="00CB5D2E">
                      <w:pPr>
                        <w:jc w:val="center"/>
                        <w:rPr>
                          <w:b/>
                          <w:bCs/>
                          <w:lang w:val="en-AU"/>
                        </w:rPr>
                      </w:pPr>
                    </w:p>
                    <w:p w14:paraId="321FDBB8" w14:textId="77777777" w:rsidR="00CB5D2E" w:rsidRPr="00CB5D2E" w:rsidRDefault="00CB5D2E" w:rsidP="00CB5D2E">
                      <w:pPr>
                        <w:jc w:val="center"/>
                        <w:rPr>
                          <w:b/>
                          <w:bCs/>
                          <w:sz w:val="40"/>
                          <w:szCs w:val="40"/>
                          <w:lang w:val="en-AU"/>
                        </w:rPr>
                      </w:pPr>
                      <w:r>
                        <w:rPr>
                          <w:b/>
                          <w:bCs/>
                          <w:sz w:val="40"/>
                          <w:szCs w:val="40"/>
                          <w:lang w:val="en-AU"/>
                        </w:rPr>
                        <w:t>1</w:t>
                      </w:r>
                      <w:r w:rsidRPr="00CB5D2E">
                        <w:rPr>
                          <w:b/>
                          <w:bCs/>
                          <w:sz w:val="40"/>
                          <w:szCs w:val="40"/>
                          <w:vertAlign w:val="superscript"/>
                          <w:lang w:val="en-AU"/>
                        </w:rPr>
                        <w:t>st</w:t>
                      </w:r>
                      <w:r w:rsidRPr="00CB5D2E">
                        <w:rPr>
                          <w:b/>
                          <w:bCs/>
                          <w:lang w:val="en-AU"/>
                        </w:rPr>
                        <w:t>/19</w:t>
                      </w:r>
                    </w:p>
                  </w:txbxContent>
                </v:textbox>
              </v:shape>
            </w:pict>
          </mc:Fallback>
        </mc:AlternateContent>
      </w:r>
    </w:p>
    <w:p w14:paraId="31BA08F2" w14:textId="03DE5E25" w:rsidR="00CB5D2E" w:rsidRDefault="00CB5D2E" w:rsidP="00CB5D2E">
      <w:pPr>
        <w:rPr>
          <w:color w:val="000000" w:themeColor="text1"/>
          <w:sz w:val="28"/>
          <w:szCs w:val="28"/>
        </w:rPr>
      </w:pPr>
    </w:p>
    <w:p w14:paraId="09235CCD" w14:textId="3DE03AF9" w:rsidR="00CB5D2E" w:rsidRPr="00CB5D2E" w:rsidRDefault="00BD2281" w:rsidP="00CB5D2E">
      <w:pPr>
        <w:rPr>
          <w:color w:val="000000" w:themeColor="text1"/>
          <w:sz w:val="28"/>
          <w:szCs w:val="28"/>
        </w:rPr>
      </w:pPr>
      <w:r>
        <w:rPr>
          <w:noProof/>
        </w:rPr>
        <mc:AlternateContent>
          <mc:Choice Requires="wps">
            <w:drawing>
              <wp:anchor distT="0" distB="0" distL="114300" distR="114300" simplePos="0" relativeHeight="251708416" behindDoc="0" locked="0" layoutInCell="1" allowOverlap="1" wp14:anchorId="19914796" wp14:editId="3FE11BEC">
                <wp:simplePos x="0" y="0"/>
                <wp:positionH relativeFrom="column">
                  <wp:posOffset>2983830</wp:posOffset>
                </wp:positionH>
                <wp:positionV relativeFrom="paragraph">
                  <wp:posOffset>581660</wp:posOffset>
                </wp:positionV>
                <wp:extent cx="1496695" cy="1044575"/>
                <wp:effectExtent l="0" t="0" r="14605" b="9525"/>
                <wp:wrapNone/>
                <wp:docPr id="8" name="Text Box 8"/>
                <wp:cNvGraphicFramePr/>
                <a:graphic xmlns:a="http://schemas.openxmlformats.org/drawingml/2006/main">
                  <a:graphicData uri="http://schemas.microsoft.com/office/word/2010/wordprocessingShape">
                    <wps:wsp>
                      <wps:cNvSpPr txBox="1"/>
                      <wps:spPr>
                        <a:xfrm>
                          <a:off x="0" y="0"/>
                          <a:ext cx="1496695" cy="1044575"/>
                        </a:xfrm>
                        <a:prstGeom prst="rect">
                          <a:avLst/>
                        </a:prstGeom>
                        <a:solidFill>
                          <a:schemeClr val="lt1"/>
                        </a:solidFill>
                        <a:ln w="6350">
                          <a:solidFill>
                            <a:prstClr val="black"/>
                          </a:solidFill>
                        </a:ln>
                      </wps:spPr>
                      <wps:txbx>
                        <w:txbxContent>
                          <w:p w14:paraId="27892F10" w14:textId="77777777" w:rsidR="00CB5D2E" w:rsidRDefault="00CB5D2E" w:rsidP="00CB5D2E">
                            <w:pPr>
                              <w:jc w:val="center"/>
                              <w:rPr>
                                <w:b/>
                                <w:bCs/>
                                <w:lang w:val="en-AU"/>
                              </w:rPr>
                            </w:pPr>
                          </w:p>
                          <w:p w14:paraId="54DF2F6F" w14:textId="24F14E9C" w:rsidR="00CB5D2E" w:rsidRDefault="00CB5D2E" w:rsidP="00CB5D2E">
                            <w:pPr>
                              <w:jc w:val="center"/>
                              <w:rPr>
                                <w:b/>
                                <w:bCs/>
                                <w:lang w:val="en-AU"/>
                              </w:rPr>
                            </w:pPr>
                            <w:r>
                              <w:rPr>
                                <w:b/>
                                <w:bCs/>
                                <w:lang w:val="en-AU"/>
                              </w:rPr>
                              <w:t>English Adv</w:t>
                            </w:r>
                          </w:p>
                          <w:p w14:paraId="112B9F20" w14:textId="77777777" w:rsidR="00CB5D2E" w:rsidRDefault="00CB5D2E" w:rsidP="00CB5D2E">
                            <w:pPr>
                              <w:jc w:val="center"/>
                              <w:rPr>
                                <w:b/>
                                <w:bCs/>
                                <w:lang w:val="en-AU"/>
                              </w:rPr>
                            </w:pPr>
                          </w:p>
                          <w:p w14:paraId="51845462" w14:textId="38E83ED0" w:rsidR="00CB5D2E" w:rsidRPr="00CB5D2E" w:rsidRDefault="00CB5D2E" w:rsidP="00CB5D2E">
                            <w:pPr>
                              <w:jc w:val="center"/>
                              <w:rPr>
                                <w:b/>
                                <w:bCs/>
                                <w:sz w:val="40"/>
                                <w:szCs w:val="40"/>
                                <w:lang w:val="en-AU"/>
                              </w:rPr>
                            </w:pPr>
                            <w:r>
                              <w:rPr>
                                <w:b/>
                                <w:bCs/>
                                <w:sz w:val="40"/>
                                <w:szCs w:val="40"/>
                                <w:lang w:val="en-AU"/>
                              </w:rPr>
                              <w:t>26</w:t>
                            </w:r>
                            <w:r>
                              <w:rPr>
                                <w:b/>
                                <w:bCs/>
                                <w:sz w:val="40"/>
                                <w:szCs w:val="40"/>
                                <w:vertAlign w:val="superscript"/>
                                <w:lang w:val="en-AU"/>
                              </w:rPr>
                              <w:t>th</w:t>
                            </w:r>
                            <w:r w:rsidRPr="00CB5D2E">
                              <w:rPr>
                                <w:b/>
                                <w:bCs/>
                                <w:lang w:val="en-AU"/>
                              </w:rPr>
                              <w:t>/</w:t>
                            </w:r>
                            <w:r w:rsidR="00EE5C79">
                              <w:rPr>
                                <w:b/>
                                <w:bCs/>
                                <w:lang w:val="en-AU"/>
                              </w:rPr>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9914796" id="_x0000_t202" coordsize="21600,21600" o:spt="202" path="m,l,21600r21600,l21600,xe">
                <v:stroke joinstyle="miter"/>
                <v:path gradientshapeok="t" o:connecttype="rect"/>
              </v:shapetype>
              <v:shape id="Text Box 8" o:spid="_x0000_s1030" type="#_x0000_t202" style="position:absolute;margin-left:234.95pt;margin-top:45.8pt;width:117.85pt;height:82.2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" fillcolor="white [3201]" strokeweight=".5pt">
                <v:textbox>
                  <w:txbxContent>
                    <w:p w14:paraId="27892F10" w14:textId="77777777" w:rsidR="00CB5D2E" w:rsidRDefault="00CB5D2E" w:rsidP="00CB5D2E">
                      <w:pPr>
                        <w:jc w:val="center"/>
                        <w:rPr>
                          <w:b/>
                          <w:bCs/>
                          <w:lang w:val="en-AU"/>
                        </w:rPr>
                      </w:pPr>
                    </w:p>
                    <w:p w14:paraId="54DF2F6F" w14:textId="24F14E9C" w:rsidR="00CB5D2E" w:rsidRDefault="00CB5D2E" w:rsidP="00CB5D2E">
                      <w:pPr>
                        <w:jc w:val="center"/>
                        <w:rPr>
                          <w:b/>
                          <w:bCs/>
                          <w:lang w:val="en-AU"/>
                        </w:rPr>
                      </w:pPr>
                      <w:r>
                        <w:rPr>
                          <w:b/>
                          <w:bCs/>
                          <w:lang w:val="en-AU"/>
                        </w:rPr>
                        <w:t>English Adv</w:t>
                      </w:r>
                    </w:p>
                    <w:p w14:paraId="112B9F20" w14:textId="77777777" w:rsidR="00CB5D2E" w:rsidRDefault="00CB5D2E" w:rsidP="00CB5D2E">
                      <w:pPr>
                        <w:jc w:val="center"/>
                        <w:rPr>
                          <w:b/>
                          <w:bCs/>
                          <w:lang w:val="en-AU"/>
                        </w:rPr>
                      </w:pPr>
                    </w:p>
                    <w:p w14:paraId="51845462" w14:textId="38E83ED0" w:rsidR="00CB5D2E" w:rsidRPr="00CB5D2E" w:rsidRDefault="00CB5D2E" w:rsidP="00CB5D2E">
                      <w:pPr>
                        <w:jc w:val="center"/>
                        <w:rPr>
                          <w:b/>
                          <w:bCs/>
                          <w:sz w:val="40"/>
                          <w:szCs w:val="40"/>
                          <w:lang w:val="en-AU"/>
                        </w:rPr>
                      </w:pPr>
                      <w:r>
                        <w:rPr>
                          <w:b/>
                          <w:bCs/>
                          <w:sz w:val="40"/>
                          <w:szCs w:val="40"/>
                          <w:lang w:val="en-AU"/>
                        </w:rPr>
                        <w:t>26</w:t>
                      </w:r>
                      <w:r>
                        <w:rPr>
                          <w:b/>
                          <w:bCs/>
                          <w:sz w:val="40"/>
                          <w:szCs w:val="40"/>
                          <w:vertAlign w:val="superscript"/>
                          <w:lang w:val="en-AU"/>
                        </w:rPr>
                        <w:t>th</w:t>
                      </w:r>
                      <w:r w:rsidRPr="00CB5D2E">
                        <w:rPr>
                          <w:b/>
                          <w:bCs/>
                          <w:lang w:val="en-AU"/>
                        </w:rPr>
                        <w:t>/</w:t>
                      </w:r>
                      <w:r w:rsidR="00EE5C79">
                        <w:rPr>
                          <w:b/>
                          <w:bCs/>
                          <w:lang w:val="en-AU"/>
                        </w:rPr>
                        <w:t>72</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11A0B2F4" wp14:editId="5CFE00D9">
                <wp:simplePos x="0" y="0"/>
                <wp:positionH relativeFrom="column">
                  <wp:posOffset>1306286</wp:posOffset>
                </wp:positionH>
                <wp:positionV relativeFrom="paragraph">
                  <wp:posOffset>582379</wp:posOffset>
                </wp:positionV>
                <wp:extent cx="1546860" cy="1044575"/>
                <wp:effectExtent l="0" t="0" r="15240" b="9525"/>
                <wp:wrapNone/>
                <wp:docPr id="12" name="Text Box 12"/>
                <wp:cNvGraphicFramePr/>
                <a:graphic xmlns:a="http://schemas.openxmlformats.org/drawingml/2006/main">
                  <a:graphicData uri="http://schemas.microsoft.com/office/word/2010/wordprocessingShape">
                    <wps:wsp>
                      <wps:cNvSpPr txBox="1"/>
                      <wps:spPr>
                        <a:xfrm>
                          <a:off x="0" y="0"/>
                          <a:ext cx="1546860" cy="1044575"/>
                        </a:xfrm>
                        <a:prstGeom prst="rect">
                          <a:avLst/>
                        </a:prstGeom>
                        <a:solidFill>
                          <a:schemeClr val="lt1"/>
                        </a:solidFill>
                        <a:ln w="6350">
                          <a:solidFill>
                            <a:prstClr val="black"/>
                          </a:solidFill>
                        </a:ln>
                      </wps:spPr>
                      <wps:txbx>
                        <w:txbxContent>
                          <w:p w14:paraId="1E4D34DD" w14:textId="77777777" w:rsidR="00BD2281" w:rsidRDefault="00BD2281" w:rsidP="00BD2281">
                            <w:pPr>
                              <w:jc w:val="center"/>
                              <w:rPr>
                                <w:b/>
                                <w:bCs/>
                                <w:lang w:val="en-AU"/>
                              </w:rPr>
                            </w:pPr>
                          </w:p>
                          <w:p w14:paraId="2673C1BB" w14:textId="7ECD1FE3" w:rsidR="00BD2281" w:rsidRDefault="00BD2281" w:rsidP="00BD2281">
                            <w:pPr>
                              <w:jc w:val="center"/>
                              <w:rPr>
                                <w:b/>
                                <w:bCs/>
                                <w:lang w:val="en-AU"/>
                              </w:rPr>
                            </w:pPr>
                            <w:r>
                              <w:rPr>
                                <w:b/>
                                <w:bCs/>
                                <w:lang w:val="en-AU"/>
                              </w:rPr>
                              <w:t>Physics</w:t>
                            </w:r>
                          </w:p>
                          <w:p w14:paraId="41DBF9A0" w14:textId="3A957998" w:rsidR="00BD2281" w:rsidRDefault="00BD2281" w:rsidP="00BD2281">
                            <w:pPr>
                              <w:jc w:val="center"/>
                              <w:rPr>
                                <w:b/>
                                <w:bCs/>
                                <w:lang w:val="en-AU"/>
                              </w:rPr>
                            </w:pPr>
                          </w:p>
                          <w:p w14:paraId="2F044F09" w14:textId="6869E66D" w:rsidR="00BD2281" w:rsidRPr="00CB5D2E" w:rsidRDefault="00BD2281" w:rsidP="00BD2281">
                            <w:pPr>
                              <w:jc w:val="center"/>
                              <w:rPr>
                                <w:b/>
                                <w:bCs/>
                                <w:sz w:val="40"/>
                                <w:szCs w:val="40"/>
                                <w:lang w:val="en-AU"/>
                              </w:rPr>
                            </w:pPr>
                            <w:r>
                              <w:rPr>
                                <w:b/>
                                <w:bCs/>
                                <w:sz w:val="40"/>
                                <w:szCs w:val="40"/>
                                <w:lang w:val="en-AU"/>
                              </w:rPr>
                              <w:t>11</w:t>
                            </w:r>
                            <w:r>
                              <w:rPr>
                                <w:b/>
                                <w:bCs/>
                                <w:sz w:val="40"/>
                                <w:szCs w:val="40"/>
                                <w:vertAlign w:val="superscript"/>
                                <w:lang w:val="en-AU"/>
                              </w:rPr>
                              <w:t>th</w:t>
                            </w:r>
                            <w:r w:rsidRPr="00CB5D2E">
                              <w:rPr>
                                <w:b/>
                                <w:bCs/>
                                <w:lang w:val="en-AU"/>
                              </w:rPr>
                              <w:t>/</w:t>
                            </w:r>
                            <w:r>
                              <w:rPr>
                                <w:b/>
                                <w:bCs/>
                                <w:lang w:val="en-AU"/>
                              </w:rPr>
                              <w:t>3</w:t>
                            </w:r>
                            <w:r w:rsidR="00EE5C79">
                              <w:rPr>
                                <w:b/>
                                <w:bCs/>
                                <w:lang w:val="en-AU"/>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A0B2F4" id="Text Box 12" o:spid="_x0000_s1031" type="#_x0000_t202" style="position:absolute;margin-left:102.85pt;margin-top:45.85pt;width:121.8pt;height:82.2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" fillcolor="white [3201]" strokeweight=".5pt">
                <v:textbox>
                  <w:txbxContent>
                    <w:p w14:paraId="1E4D34DD" w14:textId="77777777" w:rsidR="00BD2281" w:rsidRDefault="00BD2281" w:rsidP="00BD2281">
                      <w:pPr>
                        <w:jc w:val="center"/>
                        <w:rPr>
                          <w:b/>
                          <w:bCs/>
                          <w:lang w:val="en-AU"/>
                        </w:rPr>
                      </w:pPr>
                    </w:p>
                    <w:p w14:paraId="2673C1BB" w14:textId="7ECD1FE3" w:rsidR="00BD2281" w:rsidRDefault="00BD2281" w:rsidP="00BD2281">
                      <w:pPr>
                        <w:jc w:val="center"/>
                        <w:rPr>
                          <w:b/>
                          <w:bCs/>
                          <w:lang w:val="en-AU"/>
                        </w:rPr>
                      </w:pPr>
                      <w:r>
                        <w:rPr>
                          <w:b/>
                          <w:bCs/>
                          <w:lang w:val="en-AU"/>
                        </w:rPr>
                        <w:t>Physics</w:t>
                      </w:r>
                    </w:p>
                    <w:p w14:paraId="41DBF9A0" w14:textId="3A957998" w:rsidR="00BD2281" w:rsidRDefault="00BD2281" w:rsidP="00BD2281">
                      <w:pPr>
                        <w:jc w:val="center"/>
                        <w:rPr>
                          <w:b/>
                          <w:bCs/>
                          <w:lang w:val="en-AU"/>
                        </w:rPr>
                      </w:pPr>
                    </w:p>
                    <w:p w14:paraId="2F044F09" w14:textId="6869E66D" w:rsidR="00BD2281" w:rsidRPr="00CB5D2E" w:rsidRDefault="00BD2281" w:rsidP="00BD2281">
                      <w:pPr>
                        <w:jc w:val="center"/>
                        <w:rPr>
                          <w:b/>
                          <w:bCs/>
                          <w:sz w:val="40"/>
                          <w:szCs w:val="40"/>
                          <w:lang w:val="en-AU"/>
                        </w:rPr>
                      </w:pPr>
                      <w:r>
                        <w:rPr>
                          <w:b/>
                          <w:bCs/>
                          <w:sz w:val="40"/>
                          <w:szCs w:val="40"/>
                          <w:lang w:val="en-AU"/>
                        </w:rPr>
                        <w:t>11</w:t>
                      </w:r>
                      <w:r>
                        <w:rPr>
                          <w:b/>
                          <w:bCs/>
                          <w:sz w:val="40"/>
                          <w:szCs w:val="40"/>
                          <w:vertAlign w:val="superscript"/>
                          <w:lang w:val="en-AU"/>
                        </w:rPr>
                        <w:t>th</w:t>
                      </w:r>
                      <w:r w:rsidRPr="00CB5D2E">
                        <w:rPr>
                          <w:b/>
                          <w:bCs/>
                          <w:lang w:val="en-AU"/>
                        </w:rPr>
                        <w:t>/</w:t>
                      </w:r>
                      <w:r>
                        <w:rPr>
                          <w:b/>
                          <w:bCs/>
                          <w:lang w:val="en-AU"/>
                        </w:rPr>
                        <w:t>3</w:t>
                      </w:r>
                      <w:r w:rsidR="00EE5C79">
                        <w:rPr>
                          <w:b/>
                          <w:bCs/>
                          <w:lang w:val="en-AU"/>
                        </w:rPr>
                        <w:t>3</w:t>
                      </w:r>
                    </w:p>
                  </w:txbxContent>
                </v:textbox>
              </v:shape>
            </w:pict>
          </mc:Fallback>
        </mc:AlternateContent>
      </w:r>
      <w:r w:rsidR="00CB5D2E">
        <w:rPr>
          <w:noProof/>
        </w:rPr>
        <mc:AlternateContent>
          <mc:Choice Requires="wps">
            <w:drawing>
              <wp:anchor distT="0" distB="0" distL="114300" distR="114300" simplePos="0" relativeHeight="251706368" behindDoc="0" locked="0" layoutInCell="1" allowOverlap="1" wp14:anchorId="29BEDB6B" wp14:editId="7187E2A0">
                <wp:simplePos x="0" y="0"/>
                <wp:positionH relativeFrom="column">
                  <wp:posOffset>1305867</wp:posOffset>
                </wp:positionH>
                <wp:positionV relativeFrom="paragraph">
                  <wp:posOffset>582064</wp:posOffset>
                </wp:positionV>
                <wp:extent cx="1466668" cy="1044575"/>
                <wp:effectExtent l="0" t="0" r="6985" b="9525"/>
                <wp:wrapNone/>
                <wp:docPr id="7" name="Text Box 7"/>
                <wp:cNvGraphicFramePr/>
                <a:graphic xmlns:a="http://schemas.openxmlformats.org/drawingml/2006/main">
                  <a:graphicData uri="http://schemas.microsoft.com/office/word/2010/wordprocessingShape">
                    <wps:wsp>
                      <wps:cNvSpPr txBox="1"/>
                      <wps:spPr>
                        <a:xfrm>
                          <a:off x="0" y="0"/>
                          <a:ext cx="1466668" cy="1044575"/>
                        </a:xfrm>
                        <a:prstGeom prst="rect">
                          <a:avLst/>
                        </a:prstGeom>
                        <a:solidFill>
                          <a:schemeClr val="lt1"/>
                        </a:solidFill>
                        <a:ln w="6350">
                          <a:solidFill>
                            <a:prstClr val="black"/>
                          </a:solidFill>
                        </a:ln>
                      </wps:spPr>
                      <wps:txbx>
                        <w:txbxContent>
                          <w:p w14:paraId="3D64220D" w14:textId="77777777" w:rsidR="00CB5D2E" w:rsidRDefault="00CB5D2E" w:rsidP="00CB5D2E">
                            <w:pPr>
                              <w:jc w:val="center"/>
                              <w:rPr>
                                <w:b/>
                                <w:bCs/>
                                <w:lang w:val="en-AU"/>
                              </w:rPr>
                            </w:pPr>
                          </w:p>
                          <w:p w14:paraId="799B36DC" w14:textId="723A3084" w:rsidR="00CB5D2E" w:rsidRDefault="00CB5D2E" w:rsidP="00CB5D2E">
                            <w:pPr>
                              <w:jc w:val="center"/>
                              <w:rPr>
                                <w:b/>
                                <w:bCs/>
                                <w:lang w:val="en-AU"/>
                              </w:rPr>
                            </w:pPr>
                            <w:r>
                              <w:rPr>
                                <w:b/>
                                <w:bCs/>
                                <w:lang w:val="en-AU"/>
                              </w:rPr>
                              <w:t>Physics</w:t>
                            </w:r>
                          </w:p>
                          <w:p w14:paraId="529498D2" w14:textId="77777777" w:rsidR="00CB5D2E" w:rsidRDefault="00CB5D2E" w:rsidP="00CB5D2E">
                            <w:pPr>
                              <w:jc w:val="center"/>
                              <w:rPr>
                                <w:b/>
                                <w:bCs/>
                                <w:lang w:val="en-AU"/>
                              </w:rPr>
                            </w:pPr>
                          </w:p>
                          <w:p w14:paraId="29B796B8" w14:textId="041CF48B" w:rsidR="00CB5D2E" w:rsidRPr="00CB5D2E" w:rsidRDefault="00CB5D2E" w:rsidP="00CB5D2E">
                            <w:pPr>
                              <w:jc w:val="center"/>
                              <w:rPr>
                                <w:b/>
                                <w:bCs/>
                                <w:sz w:val="40"/>
                                <w:szCs w:val="40"/>
                                <w:lang w:val="en-AU"/>
                              </w:rPr>
                            </w:pPr>
                            <w:r>
                              <w:rPr>
                                <w:b/>
                                <w:bCs/>
                                <w:sz w:val="40"/>
                                <w:szCs w:val="40"/>
                                <w:lang w:val="en-AU"/>
                              </w:rPr>
                              <w:t>11</w:t>
                            </w:r>
                            <w:r>
                              <w:rPr>
                                <w:b/>
                                <w:bCs/>
                                <w:sz w:val="40"/>
                                <w:szCs w:val="40"/>
                                <w:vertAlign w:val="superscript"/>
                                <w:lang w:val="en-AU"/>
                              </w:rPr>
                              <w:t>th</w:t>
                            </w:r>
                            <w:r w:rsidRPr="00CB5D2E">
                              <w:rPr>
                                <w:b/>
                                <w:bCs/>
                                <w:lang w:val="en-AU"/>
                              </w:rPr>
                              <w:t>/</w:t>
                            </w:r>
                            <w:r>
                              <w:rPr>
                                <w:b/>
                                <w:bCs/>
                                <w:lang w:val="en-AU"/>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BEDB6B" id="Text Box 7" o:spid="_x0000_s1032" type="#_x0000_t202" style="position:absolute;margin-left:102.8pt;margin-top:45.85pt;width:115.5pt;height:82.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" fillcolor="white [3201]" strokeweight=".5pt">
                <v:textbox>
                  <w:txbxContent>
                    <w:p w14:paraId="3D64220D" w14:textId="77777777" w:rsidR="00CB5D2E" w:rsidRDefault="00CB5D2E" w:rsidP="00CB5D2E">
                      <w:pPr>
                        <w:jc w:val="center"/>
                        <w:rPr>
                          <w:b/>
                          <w:bCs/>
                          <w:lang w:val="en-AU"/>
                        </w:rPr>
                      </w:pPr>
                    </w:p>
                    <w:p w14:paraId="799B36DC" w14:textId="723A3084" w:rsidR="00CB5D2E" w:rsidRDefault="00CB5D2E" w:rsidP="00CB5D2E">
                      <w:pPr>
                        <w:jc w:val="center"/>
                        <w:rPr>
                          <w:b/>
                          <w:bCs/>
                          <w:lang w:val="en-AU"/>
                        </w:rPr>
                      </w:pPr>
                      <w:r>
                        <w:rPr>
                          <w:b/>
                          <w:bCs/>
                          <w:lang w:val="en-AU"/>
                        </w:rPr>
                        <w:t>Physics</w:t>
                      </w:r>
                    </w:p>
                    <w:p w14:paraId="529498D2" w14:textId="77777777" w:rsidR="00CB5D2E" w:rsidRDefault="00CB5D2E" w:rsidP="00CB5D2E">
                      <w:pPr>
                        <w:jc w:val="center"/>
                        <w:rPr>
                          <w:b/>
                          <w:bCs/>
                          <w:lang w:val="en-AU"/>
                        </w:rPr>
                      </w:pPr>
                    </w:p>
                    <w:p w14:paraId="29B796B8" w14:textId="041CF48B" w:rsidR="00CB5D2E" w:rsidRPr="00CB5D2E" w:rsidRDefault="00CB5D2E" w:rsidP="00CB5D2E">
                      <w:pPr>
                        <w:jc w:val="center"/>
                        <w:rPr>
                          <w:b/>
                          <w:bCs/>
                          <w:sz w:val="40"/>
                          <w:szCs w:val="40"/>
                          <w:lang w:val="en-AU"/>
                        </w:rPr>
                      </w:pPr>
                      <w:r>
                        <w:rPr>
                          <w:b/>
                          <w:bCs/>
                          <w:sz w:val="40"/>
                          <w:szCs w:val="40"/>
                          <w:lang w:val="en-AU"/>
                        </w:rPr>
                        <w:t>11</w:t>
                      </w:r>
                      <w:r>
                        <w:rPr>
                          <w:b/>
                          <w:bCs/>
                          <w:sz w:val="40"/>
                          <w:szCs w:val="40"/>
                          <w:vertAlign w:val="superscript"/>
                          <w:lang w:val="en-AU"/>
                        </w:rPr>
                        <w:t>th</w:t>
                      </w:r>
                      <w:r w:rsidRPr="00CB5D2E">
                        <w:rPr>
                          <w:b/>
                          <w:bCs/>
                          <w:lang w:val="en-AU"/>
                        </w:rPr>
                        <w:t>/</w:t>
                      </w:r>
                      <w:r>
                        <w:rPr>
                          <w:b/>
                          <w:bCs/>
                          <w:lang w:val="en-AU"/>
                        </w:rPr>
                        <w:t>36</w:t>
                      </w:r>
                    </w:p>
                  </w:txbxContent>
                </v:textbox>
              </v:shape>
            </w:pict>
          </mc:Fallback>
        </mc:AlternateContent>
      </w:r>
    </w:p>
    <w:p w14:paraId="58C76898" w14:textId="77777777" w:rsidR="00CB5D2E" w:rsidRDefault="00CB5D2E">
      <w:pPr>
        <w:pStyle w:val="Heading1"/>
      </w:pPr>
    </w:p>
    <w:sdt>
      <w:sdtPr>
        <w:alias w:val="Skills:"/>
        <w:tag w:val="Skills:"/>
        <w:id w:val="-1392877668"/>
        <w:placeholder>
          <w:docPart w:val="62977700E4E44506A5FA7809253EA8B8"/>
        </w:placeholder>
        <w:temporary/>
        <w:showingPlcHdr/>
        <w15:appearance w15:val="hidden"/>
      </w:sdtPr>
      <w:sdtEndPr/>
      <w:sdtContent>
        <w:p w14:paraId="6AF78A40" w14:textId="2CABE044" w:rsidR="00C31629" w:rsidRDefault="00522874">
          <w:pPr>
            <w:pStyle w:val="Heading1"/>
          </w:pPr>
          <w: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C31629" w14:paraId="2ACB18DD" w14:textId="77777777">
        <w:tc>
          <w:tcPr>
            <w:tcW w:w="4675" w:type="dxa"/>
          </w:tcPr>
          <w:p w14:paraId="357F9EDB" w14:textId="587B7FF0" w:rsidR="00C31629" w:rsidRDefault="00522874">
            <w:pPr>
              <w:pStyle w:val="ListBullet"/>
              <w:contextualSpacing w:val="0"/>
            </w:pPr>
            <w:r>
              <w:t>Growing experience in JavaScript, HTML, CSS, jQuery, Node.js, Express.js, Pug (previously jade) and MongoDB</w:t>
            </w:r>
          </w:p>
          <w:p w14:paraId="7BFDF6B8" w14:textId="77777777" w:rsidR="00C31629" w:rsidRDefault="00522874">
            <w:pPr>
              <w:pStyle w:val="ListBullet"/>
              <w:contextualSpacing w:val="0"/>
            </w:pPr>
            <w:r>
              <w:t>Experience in working with and creating databases in Microsoft Access as well as a small amount of experience with SQL.</w:t>
            </w:r>
          </w:p>
          <w:p w14:paraId="58EEF5C4" w14:textId="77777777" w:rsidR="00C31629" w:rsidRDefault="00522874">
            <w:pPr>
              <w:pStyle w:val="ListBullet"/>
              <w:contextualSpacing w:val="0"/>
            </w:pPr>
            <w:r>
              <w:t>Experience working with VS Code and its integrated debugger</w:t>
            </w:r>
          </w:p>
          <w:p w14:paraId="62574308" w14:textId="77777777" w:rsidR="00C31629" w:rsidRDefault="00522874">
            <w:pPr>
              <w:pStyle w:val="ListBullet"/>
              <w:contextualSpacing w:val="0"/>
            </w:pPr>
            <w:r>
              <w:t>Experience with Adobe Photoshop, Premiere and Illustrator.</w:t>
            </w:r>
          </w:p>
          <w:p w14:paraId="48B37A26" w14:textId="77777777" w:rsidR="00C31629" w:rsidRDefault="00522874">
            <w:pPr>
              <w:pStyle w:val="ListBullet"/>
              <w:contextualSpacing w:val="0"/>
            </w:pPr>
            <w:r>
              <w:t>Experience with creating and working with spreadsheets in both Microsoft Excel and Google Sheets.</w:t>
            </w:r>
          </w:p>
          <w:p w14:paraId="2861E164" w14:textId="77777777" w:rsidR="00C31629" w:rsidRDefault="00522874">
            <w:pPr>
              <w:pStyle w:val="ListBullet"/>
              <w:contextualSpacing w:val="0"/>
            </w:pPr>
            <w:r>
              <w:t>Minor Experience with Unity Script (a version of C#) and the Unity Editor</w:t>
            </w:r>
          </w:p>
        </w:tc>
        <w:tc>
          <w:tcPr>
            <w:tcW w:w="4675" w:type="dxa"/>
            <w:tcMar>
              <w:left w:w="360" w:type="dxa"/>
            </w:tcMar>
          </w:tcPr>
          <w:p w14:paraId="4E108E25" w14:textId="28642B34" w:rsidR="00C31629" w:rsidRDefault="00522874">
            <w:pPr>
              <w:pStyle w:val="ListBullet"/>
              <w:contextualSpacing w:val="0"/>
            </w:pPr>
            <w:r>
              <w:t>Ability to communicate effectively with team members</w:t>
            </w:r>
          </w:p>
          <w:p w14:paraId="6C2A12F5" w14:textId="77777777" w:rsidR="00C31629" w:rsidRDefault="00522874">
            <w:pPr>
              <w:pStyle w:val="ListBullet"/>
              <w:contextualSpacing w:val="0"/>
            </w:pPr>
            <w:r>
              <w:t>Ability to work well in both small and large groups</w:t>
            </w:r>
          </w:p>
          <w:p w14:paraId="252621F7" w14:textId="77777777" w:rsidR="00C31629" w:rsidRDefault="00522874">
            <w:pPr>
              <w:pStyle w:val="ListBullet"/>
              <w:contextualSpacing w:val="0"/>
            </w:pPr>
            <w:r>
              <w:t>Ability to actively listen to feedback, advice and criticism from the more experienced</w:t>
            </w:r>
          </w:p>
          <w:p w14:paraId="42F1B601" w14:textId="77777777" w:rsidR="00C31629" w:rsidRDefault="00522874">
            <w:pPr>
              <w:pStyle w:val="ListBullet"/>
              <w:contextualSpacing w:val="0"/>
            </w:pPr>
            <w:r>
              <w:t>Good attention to detail</w:t>
            </w:r>
          </w:p>
          <w:p w14:paraId="4DE023D2" w14:textId="77777777" w:rsidR="00C31629" w:rsidRDefault="00522874">
            <w:pPr>
              <w:pStyle w:val="ListBullet"/>
              <w:contextualSpacing w:val="0"/>
            </w:pPr>
            <w:r>
              <w:t>Excellent time management and organisational skills</w:t>
            </w:r>
          </w:p>
        </w:tc>
      </w:tr>
    </w:tbl>
    <w:p w14:paraId="3F4874F8" w14:textId="33DF4BCE" w:rsidR="00EA1D8B" w:rsidRDefault="00EA1D8B" w:rsidP="00C36167"/>
    <w:sectPr w:rsidR="00EA1D8B">
      <w:footerReference w:type="default" r:id="rId12"/>
      <w:headerReference w:type="first" r:id="rId13"/>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1BCE2" w14:textId="77777777" w:rsidR="00882E70" w:rsidRDefault="00882E70">
      <w:r>
        <w:separator/>
      </w:r>
    </w:p>
    <w:p w14:paraId="2BB7EA77" w14:textId="77777777" w:rsidR="00882E70" w:rsidRDefault="00882E70"/>
    <w:p w14:paraId="49AAB231" w14:textId="77777777" w:rsidR="00882E70" w:rsidRDefault="00882E70"/>
  </w:endnote>
  <w:endnote w:type="continuationSeparator" w:id="0">
    <w:p w14:paraId="1E22125E" w14:textId="77777777" w:rsidR="00882E70" w:rsidRDefault="00882E70">
      <w:r>
        <w:continuationSeparator/>
      </w:r>
    </w:p>
    <w:p w14:paraId="1C2773FF" w14:textId="77777777" w:rsidR="00882E70" w:rsidRDefault="00882E70"/>
    <w:p w14:paraId="3099BAEE" w14:textId="77777777" w:rsidR="00882E70" w:rsidRDefault="00882E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0017DFD6" w14:textId="77777777" w:rsidR="00C31629" w:rsidRDefault="0052287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C5DB1" w14:textId="77777777" w:rsidR="00882E70" w:rsidRDefault="00882E70">
      <w:r>
        <w:separator/>
      </w:r>
    </w:p>
    <w:p w14:paraId="6C032790" w14:textId="77777777" w:rsidR="00882E70" w:rsidRDefault="00882E70"/>
    <w:p w14:paraId="5011BE77" w14:textId="77777777" w:rsidR="00882E70" w:rsidRDefault="00882E70"/>
  </w:footnote>
  <w:footnote w:type="continuationSeparator" w:id="0">
    <w:p w14:paraId="3DCD74EB" w14:textId="77777777" w:rsidR="00882E70" w:rsidRDefault="00882E70">
      <w:r>
        <w:continuationSeparator/>
      </w:r>
    </w:p>
    <w:p w14:paraId="0E0B203C" w14:textId="77777777" w:rsidR="00882E70" w:rsidRDefault="00882E70"/>
    <w:p w14:paraId="5BE04E80" w14:textId="77777777" w:rsidR="00882E70" w:rsidRDefault="00882E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F2373" w14:textId="77777777" w:rsidR="00C31629" w:rsidRDefault="00522874">
    <w:pPr>
      <w:pStyle w:val="Header"/>
    </w:pPr>
    <w:r>
      <w:rPr>
        <w:noProof/>
      </w:rPr>
      <mc:AlternateContent>
        <mc:Choice Requires="wps">
          <w:drawing>
            <wp:anchor distT="0" distB="0" distL="114300" distR="114300" simplePos="0" relativeHeight="251659264" behindDoc="1" locked="0" layoutInCell="1" allowOverlap="1" wp14:anchorId="55C43F05" wp14:editId="64B27BAE">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1AAD0D37"/>
    <w:multiLevelType w:val="hybridMultilevel"/>
    <w:tmpl w:val="64266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0B15048"/>
    <w:multiLevelType w:val="hybridMultilevel"/>
    <w:tmpl w:val="C3E813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29"/>
    <w:rsid w:val="00046C12"/>
    <w:rsid w:val="00186A1E"/>
    <w:rsid w:val="001A04C8"/>
    <w:rsid w:val="00257CDE"/>
    <w:rsid w:val="002B5E28"/>
    <w:rsid w:val="004F26B4"/>
    <w:rsid w:val="00522874"/>
    <w:rsid w:val="00551501"/>
    <w:rsid w:val="0057189A"/>
    <w:rsid w:val="005C2C22"/>
    <w:rsid w:val="00626B1D"/>
    <w:rsid w:val="006502DA"/>
    <w:rsid w:val="00706E65"/>
    <w:rsid w:val="00882E70"/>
    <w:rsid w:val="009E7E97"/>
    <w:rsid w:val="00A701B4"/>
    <w:rsid w:val="00BD2281"/>
    <w:rsid w:val="00C31629"/>
    <w:rsid w:val="00C36167"/>
    <w:rsid w:val="00C670FC"/>
    <w:rsid w:val="00CB5D2E"/>
    <w:rsid w:val="00CD3075"/>
    <w:rsid w:val="00CF5BA9"/>
    <w:rsid w:val="00E737F0"/>
    <w:rsid w:val="00EA1D8B"/>
    <w:rsid w:val="00EE5C79"/>
    <w:rsid w:val="00F21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51433"/>
  <w15:chartTrackingRefBased/>
  <w15:docId w15:val="{4C59507B-8FDC-4782-BB0B-FB4FDFFF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Pr>
      <w:rFonts w:ascii="Consolas" w:hAnsi="Consolas"/>
      <w:b/>
      <w:color w:val="0E4125" w:themeColor="accent1" w:themeShade="80"/>
      <w:szCs w:val="20"/>
    </w:rPr>
  </w:style>
  <w:style w:type="paragraph" w:styleId="Title">
    <w:name w:val="Title"/>
    <w:basedOn w:val="Normal"/>
    <w:link w:val="TitleChar"/>
    <w:uiPriority w:val="1"/>
    <w:qFormat/>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jc w:val="center"/>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595959" w:themeColor="text1" w:themeTint="A6"/>
    </w:rPr>
  </w:style>
  <w:style w:type="paragraph" w:customStyle="1" w:styleId="ContactInfo">
    <w:name w:val="Contact Info"/>
    <w:basedOn w:val="Normal"/>
    <w:uiPriority w:val="3"/>
    <w:qFormat/>
    <w:pPr>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Pr>
      <w:rFonts w:eastAsiaTheme="majorEastAsia" w:cstheme="majorBidi"/>
      <w:b/>
      <w:caps/>
      <w:szCs w:val="24"/>
    </w:rPr>
  </w:style>
  <w:style w:type="table" w:styleId="TableGrid">
    <w:name w:val="Table Grid"/>
    <w:basedOn w:val="TableNormal"/>
    <w:uiPriority w:val="39"/>
    <w:pPr>
      <w:contextualSpacing/>
    </w:pPr>
    <w:tblPr/>
  </w:style>
  <w:style w:type="character" w:styleId="SubtleReference">
    <w:name w:val="Subtle Reference"/>
    <w:basedOn w:val="DefaultParagraphFont"/>
    <w:uiPriority w:val="10"/>
    <w:qFormat/>
    <w:rPr>
      <w:b/>
      <w:caps w:val="0"/>
      <w:smallCaps/>
      <w:color w:val="595959" w:themeColor="text1" w:themeTint="A6"/>
    </w:rPr>
  </w:style>
  <w:style w:type="paragraph" w:styleId="ListBullet">
    <w:name w:val="List Bullet"/>
    <w:basedOn w:val="Normal"/>
    <w:uiPriority w:val="11"/>
    <w:qFormat/>
    <w:pPr>
      <w:numPr>
        <w:numId w:val="5"/>
      </w:numPr>
    </w:pPr>
  </w:style>
  <w:style w:type="paragraph" w:styleId="ListNumber">
    <w:name w:val="List Number"/>
    <w:basedOn w:val="Normal"/>
    <w:uiPriority w:val="13"/>
    <w:qFormat/>
    <w:pPr>
      <w:numPr>
        <w:numId w:val="7"/>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pPr>
      <w:spacing w:after="200"/>
    </w:pPr>
    <w:rPr>
      <w:i/>
      <w:iCs/>
      <w:color w:val="161616" w:themeColor="text2"/>
      <w:szCs w:val="18"/>
    </w:rPr>
  </w:style>
  <w:style w:type="paragraph" w:styleId="TOCHeading">
    <w:name w:val="TOC Heading"/>
    <w:basedOn w:val="Heading1"/>
    <w:next w:val="Normal"/>
    <w:uiPriority w:val="39"/>
    <w:semiHidden/>
    <w:unhideWhenUsed/>
    <w:qFormat/>
    <w:pPr>
      <w:outlineLvl w:val="9"/>
    </w:pPr>
  </w:style>
  <w:style w:type="paragraph" w:styleId="Quote">
    <w:name w:val="Quote"/>
    <w:basedOn w:val="Normal"/>
    <w:next w:val="Normal"/>
    <w:link w:val="QuoteChar"/>
    <w:uiPriority w:val="29"/>
    <w:semiHidden/>
    <w:unhideWhenUsed/>
    <w:pPr>
      <w:spacing w:before="20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Pr>
      <w:i/>
      <w:iCs/>
      <w:color w:val="1D824C" w:themeColor="accent1"/>
    </w:rPr>
  </w:style>
  <w:style w:type="character" w:styleId="BookTitle">
    <w:name w:val="Book Title"/>
    <w:basedOn w:val="DefaultParagraphFont"/>
    <w:uiPriority w:val="33"/>
    <w:semiHidden/>
    <w:unhideWhenUsed/>
    <w:rPr>
      <w:b/>
      <w:bCs/>
      <w:i/>
      <w:iCs/>
      <w:spacing w:val="0"/>
    </w:rPr>
  </w:style>
  <w:style w:type="paragraph" w:styleId="Subtitle">
    <w:name w:val="Subtitle"/>
    <w:basedOn w:val="Normal"/>
    <w:next w:val="Normal"/>
    <w:link w:val="SubtitleChar"/>
    <w:uiPriority w:val="11"/>
    <w:semiHidden/>
    <w:unhideWhenUsed/>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Pr>
      <w:rFonts w:eastAsiaTheme="minorEastAsia"/>
      <w:color w:val="5A5A5A" w:themeColor="text1" w:themeTint="A5"/>
    </w:rPr>
  </w:style>
  <w:style w:type="paragraph" w:styleId="BalloonText">
    <w:name w:val="Balloon Text"/>
    <w:basedOn w:val="Normal"/>
    <w:link w:val="BalloonTextChar"/>
    <w:uiPriority w:val="99"/>
    <w:semiHidden/>
    <w:unhideWhenUsed/>
    <w:rPr>
      <w:rFonts w:ascii="Segoe UI" w:hAnsi="Segoe UI" w:cs="Segoe UI"/>
      <w:szCs w:val="18"/>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paragraph" w:styleId="DocumentMap">
    <w:name w:val="Document Map"/>
    <w:basedOn w:val="Normal"/>
    <w:link w:val="DocumentMapChar"/>
    <w:uiPriority w:val="99"/>
    <w:semiHidden/>
    <w:unhideWhenUsed/>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ndnoteText">
    <w:name w:val="endnote text"/>
    <w:basedOn w:val="Normal"/>
    <w:link w:val="EndnoteTextChar"/>
    <w:uiPriority w:val="99"/>
    <w:semiHidden/>
    <w:unhideWhenUsed/>
    <w:rPr>
      <w:szCs w:val="20"/>
    </w:rPr>
  </w:style>
  <w:style w:type="character" w:customStyle="1" w:styleId="EndnoteTextChar">
    <w:name w:val="Endnote Text Char"/>
    <w:basedOn w:val="DefaultParagraphFont"/>
    <w:link w:val="EndnoteText"/>
    <w:uiPriority w:val="99"/>
    <w:semiHidden/>
    <w:rPr>
      <w:szCs w:val="20"/>
    </w:rPr>
  </w:style>
  <w:style w:type="paragraph" w:styleId="EnvelopeReturn">
    <w:name w:val="envelope return"/>
    <w:basedOn w:val="Normal"/>
    <w:uiPriority w:val="99"/>
    <w:semiHidden/>
    <w:unhideWhenUsed/>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Pr>
      <w:szCs w:val="20"/>
    </w:rPr>
  </w:style>
  <w:style w:type="character" w:customStyle="1" w:styleId="FootnoteTextChar">
    <w:name w:val="Footnote Text Char"/>
    <w:basedOn w:val="DefaultParagraphFont"/>
    <w:link w:val="FootnoteText"/>
    <w:uiPriority w:val="99"/>
    <w:semiHidden/>
    <w:rPr>
      <w:szCs w:val="20"/>
    </w:rPr>
  </w:style>
  <w:style w:type="character" w:styleId="HTMLCode">
    <w:name w:val="HTML Code"/>
    <w:basedOn w:val="DefaultParagraphFont"/>
    <w:uiPriority w:val="99"/>
    <w:semiHidden/>
    <w:unhideWhenUsed/>
    <w:rPr>
      <w:rFonts w:ascii="Consolas" w:hAnsi="Consolas"/>
      <w:sz w:val="22"/>
      <w:szCs w:val="20"/>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Typewriter">
    <w:name w:val="HTML Typewriter"/>
    <w:basedOn w:val="DefaultParagraphFont"/>
    <w:uiPriority w:val="99"/>
    <w:semiHidden/>
    <w:unhideWhenUsed/>
    <w:rPr>
      <w:rFonts w:ascii="Consolas" w:hAnsi="Consolas"/>
      <w:sz w:val="22"/>
      <w:szCs w:val="20"/>
    </w:rPr>
  </w:style>
  <w:style w:type="paragraph" w:styleId="PlainText">
    <w:name w:val="Plain Text"/>
    <w:basedOn w:val="Normal"/>
    <w:link w:val="PlainTextChar"/>
    <w:uiPriority w:val="99"/>
    <w:semiHidden/>
    <w:unhideWhenUsed/>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style>
  <w:style w:type="table" w:styleId="ColourfulGrid">
    <w:name w:val="Colorful Grid"/>
    <w:basedOn w:val="TableNormal"/>
    <w:uiPriority w:val="73"/>
    <w:semiHidden/>
    <w:unhideWhenUse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urfulGridAccent2">
    <w:name w:val="Colorful Grid Accent 2"/>
    <w:basedOn w:val="TableNormal"/>
    <w:uiPriority w:val="73"/>
    <w:semiHidden/>
    <w:unhideWhenUsed/>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urfulGridAccent3">
    <w:name w:val="Colorful Grid Accent 3"/>
    <w:basedOn w:val="TableNormal"/>
    <w:uiPriority w:val="73"/>
    <w:semiHidden/>
    <w:unhideWhenUsed/>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urfulGridAccent4">
    <w:name w:val="Colorful Grid Accent 4"/>
    <w:basedOn w:val="TableNormal"/>
    <w:uiPriority w:val="73"/>
    <w:semiHidden/>
    <w:unhideWhenUsed/>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urfulGridAccent5">
    <w:name w:val="Colorful Grid Accent 5"/>
    <w:basedOn w:val="TableNormal"/>
    <w:uiPriority w:val="73"/>
    <w:semiHidden/>
    <w:unhideWhenUsed/>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urfulGridAccent6">
    <w:name w:val="Colorful Grid Accent 6"/>
    <w:basedOn w:val="TableNormal"/>
    <w:uiPriority w:val="73"/>
    <w:semiHidden/>
    <w:unhideWhenUsed/>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urfulList">
    <w:name w:val="Colorful List"/>
    <w:basedOn w:val="TableNormal"/>
    <w:uiPriority w:val="72"/>
    <w:semiHidden/>
    <w:unhideWhenUse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urfulListAccent2">
    <w:name w:val="Colorful List Accent 2"/>
    <w:basedOn w:val="TableNormal"/>
    <w:uiPriority w:val="72"/>
    <w:semiHidden/>
    <w:unhideWhenUsed/>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urfulListAccent3">
    <w:name w:val="Colorful List Accent 3"/>
    <w:basedOn w:val="TableNormal"/>
    <w:uiPriority w:val="72"/>
    <w:semiHidden/>
    <w:unhideWhenUsed/>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urfulListAccent4">
    <w:name w:val="Colorful List Accent 4"/>
    <w:basedOn w:val="TableNormal"/>
    <w:uiPriority w:val="72"/>
    <w:semiHidden/>
    <w:unhideWhenUsed/>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urfulListAccent5">
    <w:name w:val="Colorful List Accent 5"/>
    <w:basedOn w:val="TableNormal"/>
    <w:uiPriority w:val="72"/>
    <w:semiHidden/>
    <w:unhideWhenUsed/>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urfulListAccent6">
    <w:name w:val="Colorful List Accent 6"/>
    <w:basedOn w:val="TableNormal"/>
    <w:uiPriority w:val="72"/>
    <w:semiHidden/>
    <w:unhideWhenUsed/>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urfulShading">
    <w:name w:val="Colorful Shading"/>
    <w:basedOn w:val="TableNormal"/>
    <w:uiPriority w:val="71"/>
    <w:semiHidden/>
    <w:unhideWhenUsed/>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urfulShadingAccent4">
    <w:name w:val="Colorful Shading Accent 4"/>
    <w:basedOn w:val="TableNormal"/>
    <w:uiPriority w:val="71"/>
    <w:semiHidden/>
    <w:unhideWhenUsed/>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Pr>
      <w:color w:val="BF4A27" w:themeColor="followedHyperlink"/>
      <w:u w:val="single"/>
    </w:rPr>
  </w:style>
  <w:style w:type="character" w:styleId="FootnoteReference">
    <w:name w:val="footnote reference"/>
    <w:basedOn w:val="DefaultParagraphFont"/>
    <w:uiPriority w:val="99"/>
    <w:semiHidden/>
    <w:unhideWhenUsed/>
    <w:rPr>
      <w:vertAlign w:val="superscript"/>
    </w:rPr>
  </w:style>
  <w:style w:type="table" w:styleId="GridTable1Light">
    <w:name w:val="Grid Table 1 Light"/>
    <w:basedOn w:val="TableNormal"/>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urful">
    <w:name w:val="Grid Table 6 Colorful"/>
    <w:basedOn w:val="TableNormal"/>
    <w:uiPriority w:val="5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urfulAccent2">
    <w:name w:val="Grid Table 6 Colorful Accent 2"/>
    <w:basedOn w:val="TableNormal"/>
    <w:uiPriority w:val="51"/>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urfulAccent3">
    <w:name w:val="Grid Table 6 Colorful Accent 3"/>
    <w:basedOn w:val="TableNormal"/>
    <w:uiPriority w:val="51"/>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urfulAccent4">
    <w:name w:val="Grid Table 6 Colorful Accent 4"/>
    <w:basedOn w:val="TableNormal"/>
    <w:uiPriority w:val="51"/>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urfulAccent5">
    <w:name w:val="Grid Table 6 Colorful Accent 5"/>
    <w:basedOn w:val="TableNormal"/>
    <w:uiPriority w:val="51"/>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urfulAccent6">
    <w:name w:val="Grid Table 6 Colorful Accent 6"/>
    <w:basedOn w:val="TableNormal"/>
    <w:uiPriority w:val="51"/>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urful">
    <w:name w:val="Grid Table 7 Colorful"/>
    <w:basedOn w:val="TableNormal"/>
    <w:uiPriority w:val="5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urfulAccent2">
    <w:name w:val="Grid Table 7 Colorful Accent 2"/>
    <w:basedOn w:val="TableNormal"/>
    <w:uiPriority w:val="52"/>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urfulAccent3">
    <w:name w:val="Grid Table 7 Colorful Accent 3"/>
    <w:basedOn w:val="TableNormal"/>
    <w:uiPriority w:val="52"/>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urfulAccent4">
    <w:name w:val="Grid Table 7 Colorful Accent 4"/>
    <w:basedOn w:val="TableNormal"/>
    <w:uiPriority w:val="52"/>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urfulAccent5">
    <w:name w:val="Grid Table 7 Colorful Accent 5"/>
    <w:basedOn w:val="TableNormal"/>
    <w:uiPriority w:val="52"/>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urfulAccent6">
    <w:name w:val="Grid Table 7 Colorful Accent 6"/>
    <w:basedOn w:val="TableNormal"/>
    <w:uiPriority w:val="52"/>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Definition">
    <w:name w:val="HTML Definition"/>
    <w:basedOn w:val="DefaultParagraphFont"/>
    <w:uiPriority w:val="99"/>
    <w:semiHidden/>
    <w:unhideWhenUsed/>
    <w:rPr>
      <w:i/>
      <w:iCs/>
    </w:rPr>
  </w:style>
  <w:style w:type="character" w:styleId="HTMLSample">
    <w:name w:val="HTML Sample"/>
    <w:basedOn w:val="DefaultParagraphFont"/>
    <w:uiPriority w:val="99"/>
    <w:semiHidden/>
    <w:unhideWhenUsed/>
    <w:rPr>
      <w:rFonts w:ascii="Consolas" w:hAnsi="Consolas"/>
      <w:sz w:val="24"/>
      <w:szCs w:val="24"/>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2C5C85" w:themeColor="hyperlink"/>
      <w:u w:val="single"/>
    </w:rPr>
  </w:style>
  <w:style w:type="paragraph" w:styleId="Index1">
    <w:name w:val="index 1"/>
    <w:basedOn w:val="Normal"/>
    <w:next w:val="Normal"/>
    <w:autoRedefine/>
    <w:uiPriority w:val="99"/>
    <w:semiHidden/>
    <w:unhideWhenUsed/>
    <w:pPr>
      <w:ind w:left="220" w:hanging="220"/>
    </w:pPr>
  </w:style>
  <w:style w:type="paragraph" w:styleId="Index2">
    <w:name w:val="index 2"/>
    <w:basedOn w:val="Normal"/>
    <w:next w:val="Normal"/>
    <w:autoRedefine/>
    <w:uiPriority w:val="99"/>
    <w:semiHidden/>
    <w:unhideWhenUsed/>
    <w:pPr>
      <w:ind w:left="440" w:hanging="220"/>
    </w:pPr>
  </w:style>
  <w:style w:type="paragraph" w:styleId="Index3">
    <w:name w:val="index 3"/>
    <w:basedOn w:val="Normal"/>
    <w:next w:val="Normal"/>
    <w:autoRedefine/>
    <w:uiPriority w:val="99"/>
    <w:semiHidden/>
    <w:unhideWhenUsed/>
    <w:pPr>
      <w:ind w:left="660" w:hanging="220"/>
    </w:pPr>
  </w:style>
  <w:style w:type="paragraph" w:styleId="Index4">
    <w:name w:val="index 4"/>
    <w:basedOn w:val="Normal"/>
    <w:next w:val="Normal"/>
    <w:autoRedefine/>
    <w:uiPriority w:val="99"/>
    <w:semiHidden/>
    <w:unhideWhenUsed/>
    <w:pPr>
      <w:ind w:left="880" w:hanging="220"/>
    </w:pPr>
  </w:style>
  <w:style w:type="paragraph" w:styleId="Index5">
    <w:name w:val="index 5"/>
    <w:basedOn w:val="Normal"/>
    <w:next w:val="Normal"/>
    <w:autoRedefine/>
    <w:uiPriority w:val="99"/>
    <w:semiHidden/>
    <w:unhideWhenUsed/>
    <w:pPr>
      <w:ind w:left="1100" w:hanging="220"/>
    </w:pPr>
  </w:style>
  <w:style w:type="paragraph" w:styleId="Index6">
    <w:name w:val="index 6"/>
    <w:basedOn w:val="Normal"/>
    <w:next w:val="Normal"/>
    <w:autoRedefine/>
    <w:uiPriority w:val="99"/>
    <w:semiHidden/>
    <w:unhideWhenUsed/>
    <w:pPr>
      <w:ind w:left="1320" w:hanging="220"/>
    </w:pPr>
  </w:style>
  <w:style w:type="paragraph" w:styleId="Index7">
    <w:name w:val="index 7"/>
    <w:basedOn w:val="Normal"/>
    <w:next w:val="Normal"/>
    <w:autoRedefine/>
    <w:uiPriority w:val="99"/>
    <w:semiHidden/>
    <w:unhideWhenUsed/>
    <w:pPr>
      <w:ind w:left="1540" w:hanging="220"/>
    </w:pPr>
  </w:style>
  <w:style w:type="paragraph" w:styleId="Index8">
    <w:name w:val="index 8"/>
    <w:basedOn w:val="Normal"/>
    <w:next w:val="Normal"/>
    <w:autoRedefine/>
    <w:uiPriority w:val="99"/>
    <w:semiHidden/>
    <w:unhideWhenUsed/>
    <w:pPr>
      <w:ind w:left="1760" w:hanging="220"/>
    </w:pPr>
  </w:style>
  <w:style w:type="paragraph" w:styleId="Index9">
    <w:name w:val="index 9"/>
    <w:basedOn w:val="Normal"/>
    <w:next w:val="Normal"/>
    <w:autoRedefine/>
    <w:uiPriority w:val="99"/>
    <w:semiHidden/>
    <w:unhideWhenUsed/>
    <w:pPr>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
    <w:rPr>
      <w:b/>
      <w:iCs/>
      <w:color w:val="262626" w:themeColor="text1" w:themeTint="D9"/>
    </w:rPr>
  </w:style>
  <w:style w:type="table" w:styleId="LightGrid">
    <w:name w:val="Light Grid"/>
    <w:basedOn w:val="TableNormal"/>
    <w:uiPriority w:val="62"/>
    <w:semiHidden/>
    <w:unhideWhenUs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10"/>
      </w:numPr>
      <w:contextualSpacing/>
    </w:pPr>
  </w:style>
  <w:style w:type="paragraph" w:styleId="ListBullet5">
    <w:name w:val="List Bullet 5"/>
    <w:basedOn w:val="Normal"/>
    <w:uiPriority w:val="99"/>
    <w:semiHidden/>
    <w:unhideWhenUsed/>
    <w:pPr>
      <w:numPr>
        <w:numId w:val="11"/>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6"/>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12"/>
      </w:numPr>
      <w:contextualSpacing/>
    </w:pPr>
  </w:style>
  <w:style w:type="paragraph" w:styleId="ListNumber5">
    <w:name w:val="List Number 5"/>
    <w:basedOn w:val="Normal"/>
    <w:uiPriority w:val="99"/>
    <w:semiHidden/>
    <w:unhideWhenUsed/>
    <w:pPr>
      <w:numPr>
        <w:numId w:val="13"/>
      </w:numPr>
      <w:contextualSpacing/>
    </w:pPr>
  </w:style>
  <w:style w:type="paragraph" w:styleId="ListParagraph">
    <w:name w:val="List Paragraph"/>
    <w:basedOn w:val="Normal"/>
    <w:uiPriority w:val="34"/>
    <w:unhideWhenUsed/>
    <w:pPr>
      <w:ind w:left="720"/>
      <w:contextualSpacing/>
    </w:pPr>
  </w:style>
  <w:style w:type="table" w:styleId="ListTable1Light">
    <w:name w:val="List Table 1 Light"/>
    <w:basedOn w:val="TableNormal"/>
    <w:uiPriority w:val="4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urfulAccent2">
    <w:name w:val="List Table 6 Colorful Accent 2"/>
    <w:basedOn w:val="TableNormal"/>
    <w:uiPriority w:val="51"/>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urfulAccent3">
    <w:name w:val="List Table 6 Colorful Accent 3"/>
    <w:basedOn w:val="TableNormal"/>
    <w:uiPriority w:val="51"/>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urfulAccent4">
    <w:name w:val="List Table 6 Colorful Accent 4"/>
    <w:basedOn w:val="TableNormal"/>
    <w:uiPriority w:val="51"/>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urfulAccent5">
    <w:name w:val="List Table 6 Colorful Accent 5"/>
    <w:basedOn w:val="TableNormal"/>
    <w:uiPriority w:val="51"/>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urfulAccent6">
    <w:name w:val="List Table 6 Colorful Accent 6"/>
    <w:basedOn w:val="TableNormal"/>
    <w:uiPriority w:val="51"/>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urful">
    <w:name w:val="List Table 7 Colorful"/>
    <w:basedOn w:val="TableNormal"/>
    <w:uiPriority w:val="5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style>
  <w:style w:type="paragraph" w:styleId="NormalWeb">
    <w:name w:val="Normal (Web)"/>
    <w:basedOn w:val="Normal"/>
    <w:uiPriority w:val="99"/>
    <w:semiHidden/>
    <w:unhideWhenUsed/>
    <w:rPr>
      <w:rFonts w:ascii="Times New Roman" w:hAnsi="Times New Roman" w:cs="Times New Roman"/>
      <w:sz w:val="24"/>
      <w:szCs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rPr>
      <w:i/>
      <w:iCs/>
      <w:color w:val="404040" w:themeColor="text1" w:themeTint="BF"/>
    </w:rPr>
  </w:style>
  <w:style w:type="table" w:styleId="Table3Deffects1">
    <w:name w:val="Table 3D effects 1"/>
    <w:basedOn w:val="TableNormal"/>
    <w:uiPriority w:val="99"/>
    <w:semiHidden/>
    <w:unhideWhenUse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customStyle="1" w:styleId="ContactInfoEmphasis">
    <w:name w:val="Contact Info Emphasis"/>
    <w:basedOn w:val="Normal"/>
    <w:uiPriority w:val="4"/>
    <w:qFormat/>
    <w:pPr>
      <w:jc w:val="center"/>
    </w:pPr>
    <w:rPr>
      <w:b/>
      <w:color w:val="1D824C" w:themeColor="accent1"/>
    </w:rPr>
  </w:style>
  <w:style w:type="character" w:styleId="UnresolvedMention">
    <w:name w:val="Unresolved Mention"/>
    <w:basedOn w:val="DefaultParagraphFont"/>
    <w:uiPriority w:val="99"/>
    <w:semiHidden/>
    <w:unhideWhenUsed/>
    <w:rsid w:val="004F2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65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tdog2.github.i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m.argy@live.com.au"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atdog2/nhl-game-predictor"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github.com/dword4/nhlapi" TargetMode="External"/><Relationship Id="rId4" Type="http://schemas.openxmlformats.org/officeDocument/2006/relationships/webSettings" Target="webSettings.xml"/><Relationship Id="rId9" Type="http://schemas.openxmlformats.org/officeDocument/2006/relationships/hyperlink" Target="https://github.com/Fatdog2/uSho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141C2314C746E6A68460B9237BB9FA"/>
        <w:category>
          <w:name w:val="General"/>
          <w:gallery w:val="placeholder"/>
        </w:category>
        <w:types>
          <w:type w:val="bbPlcHdr"/>
        </w:types>
        <w:behaviors>
          <w:behavior w:val="content"/>
        </w:behaviors>
        <w:guid w:val="{4C9C50FD-7B9F-44BA-B7E9-BF2CBAFAC518}"/>
      </w:docPartPr>
      <w:docPartBody>
        <w:p w:rsidR="00566FBA" w:rsidRDefault="002E6ECB">
          <w:pPr>
            <w:pStyle w:val="12141C2314C746E6A68460B9237BB9FA"/>
          </w:pPr>
          <w:r>
            <w:t>Experience</w:t>
          </w:r>
        </w:p>
      </w:docPartBody>
    </w:docPart>
    <w:docPart>
      <w:docPartPr>
        <w:name w:val="69E4ADCD62214A249AD1A8D82F404E0D"/>
        <w:category>
          <w:name w:val="General"/>
          <w:gallery w:val="placeholder"/>
        </w:category>
        <w:types>
          <w:type w:val="bbPlcHdr"/>
        </w:types>
        <w:behaviors>
          <w:behavior w:val="content"/>
        </w:behaviors>
        <w:guid w:val="{44F3BA19-4795-4D81-A971-3194E2734755}"/>
      </w:docPartPr>
      <w:docPartBody>
        <w:p w:rsidR="00566FBA" w:rsidRDefault="002E6ECB">
          <w:pPr>
            <w:pStyle w:val="69E4ADCD62214A249AD1A8D82F404E0D"/>
          </w:pPr>
          <w:r>
            <w:t>Education</w:t>
          </w:r>
        </w:p>
      </w:docPartBody>
    </w:docPart>
    <w:docPart>
      <w:docPartPr>
        <w:name w:val="62977700E4E44506A5FA7809253EA8B8"/>
        <w:category>
          <w:name w:val="General"/>
          <w:gallery w:val="placeholder"/>
        </w:category>
        <w:types>
          <w:type w:val="bbPlcHdr"/>
        </w:types>
        <w:behaviors>
          <w:behavior w:val="content"/>
        </w:behaviors>
        <w:guid w:val="{C216A8B4-A4A8-41AB-96A1-8CB45440F1B2}"/>
      </w:docPartPr>
      <w:docPartBody>
        <w:p w:rsidR="00566FBA" w:rsidRDefault="002E6ECB">
          <w:pPr>
            <w:pStyle w:val="62977700E4E44506A5FA7809253EA8B8"/>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A"/>
    <w:rsid w:val="002E6ECB"/>
    <w:rsid w:val="00523567"/>
    <w:rsid w:val="00566FBA"/>
    <w:rsid w:val="00585916"/>
    <w:rsid w:val="00781D34"/>
    <w:rsid w:val="00EE627F"/>
    <w:rsid w:val="00FF5F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05FB4EA90649BCBB9E1B210A371AC4">
    <w:name w:val="5005FB4EA90649BCBB9E1B210A371AC4"/>
  </w:style>
  <w:style w:type="character" w:styleId="IntenseEmphasis">
    <w:name w:val="Intense Emphasis"/>
    <w:basedOn w:val="DefaultParagraphFont"/>
    <w:uiPriority w:val="2"/>
    <w:rPr>
      <w:b/>
      <w:iCs/>
      <w:color w:val="262626" w:themeColor="text1" w:themeTint="D9"/>
    </w:rPr>
  </w:style>
  <w:style w:type="paragraph" w:customStyle="1" w:styleId="DC9FE99EE8404B99B0C47CD7420FD397">
    <w:name w:val="DC9FE99EE8404B99B0C47CD7420FD397"/>
  </w:style>
  <w:style w:type="paragraph" w:customStyle="1" w:styleId="86DBF844D5DA43C4B654740FAA032DC3">
    <w:name w:val="86DBF844D5DA43C4B654740FAA032DC3"/>
  </w:style>
  <w:style w:type="paragraph" w:customStyle="1" w:styleId="3587F98BFD824847A34974D017E143C5">
    <w:name w:val="3587F98BFD824847A34974D017E143C5"/>
  </w:style>
  <w:style w:type="paragraph" w:customStyle="1" w:styleId="D6654DF2BB1646CF9971C6456D728CE8">
    <w:name w:val="D6654DF2BB1646CF9971C6456D728CE8"/>
  </w:style>
  <w:style w:type="paragraph" w:customStyle="1" w:styleId="798AC9CD477F480F9E675B39CAE42BAC">
    <w:name w:val="798AC9CD477F480F9E675B39CAE42BAC"/>
  </w:style>
  <w:style w:type="paragraph" w:customStyle="1" w:styleId="AC70DBF5A93741CAACE4EB6D0A7A211A">
    <w:name w:val="AC70DBF5A93741CAACE4EB6D0A7A211A"/>
  </w:style>
  <w:style w:type="paragraph" w:customStyle="1" w:styleId="632F6D8D73124B248B4F6FE79CA18D23">
    <w:name w:val="632F6D8D73124B248B4F6FE79CA18D23"/>
  </w:style>
  <w:style w:type="paragraph" w:customStyle="1" w:styleId="41465604304E4B3DBCA9B515B7288B37">
    <w:name w:val="41465604304E4B3DBCA9B515B7288B37"/>
  </w:style>
  <w:style w:type="paragraph" w:customStyle="1" w:styleId="1647EEA924A84931A9A9D8F96B336826">
    <w:name w:val="1647EEA924A84931A9A9D8F96B336826"/>
  </w:style>
  <w:style w:type="paragraph" w:customStyle="1" w:styleId="A11FF47C5649492D97D5EA117FA3C729">
    <w:name w:val="A11FF47C5649492D97D5EA117FA3C729"/>
  </w:style>
  <w:style w:type="paragraph" w:customStyle="1" w:styleId="12141C2314C746E6A68460B9237BB9FA">
    <w:name w:val="12141C2314C746E6A68460B9237BB9FA"/>
  </w:style>
  <w:style w:type="paragraph" w:customStyle="1" w:styleId="A4C4497693E64EFA9FB01E994CB9FB00">
    <w:name w:val="A4C4497693E64EFA9FB01E994CB9FB00"/>
  </w:style>
  <w:style w:type="paragraph" w:customStyle="1" w:styleId="C940070296934792837FC7ED349A7853">
    <w:name w:val="C940070296934792837FC7ED349A7853"/>
  </w:style>
  <w:style w:type="paragraph" w:customStyle="1" w:styleId="572BFE79F6D1424396E625342DDEF516">
    <w:name w:val="572BFE79F6D1424396E625342DDEF516"/>
  </w:style>
  <w:style w:type="character" w:styleId="SubtleReference">
    <w:name w:val="Subtle Reference"/>
    <w:basedOn w:val="DefaultParagraphFont"/>
    <w:uiPriority w:val="10"/>
    <w:qFormat/>
    <w:rPr>
      <w:b/>
      <w:caps w:val="0"/>
      <w:smallCaps/>
      <w:color w:val="595959" w:themeColor="text1" w:themeTint="A6"/>
    </w:rPr>
  </w:style>
  <w:style w:type="paragraph" w:customStyle="1" w:styleId="87F1DABF33724272B53F420D1AC5A788">
    <w:name w:val="87F1DABF33724272B53F420D1AC5A788"/>
  </w:style>
  <w:style w:type="paragraph" w:customStyle="1" w:styleId="B11E29AC0CC34F84A0D28AA1624E93DC">
    <w:name w:val="B11E29AC0CC34F84A0D28AA1624E93DC"/>
  </w:style>
  <w:style w:type="paragraph" w:customStyle="1" w:styleId="2151B843E160464EA677182D99D32C37">
    <w:name w:val="2151B843E160464EA677182D99D32C37"/>
  </w:style>
  <w:style w:type="paragraph" w:customStyle="1" w:styleId="825CFBBC637F47C681E6F48E7E19F4DF">
    <w:name w:val="825CFBBC637F47C681E6F48E7E19F4DF"/>
  </w:style>
  <w:style w:type="paragraph" w:customStyle="1" w:styleId="D758BDBC38BF48CAB6E1FC1E2FF8D3AE">
    <w:name w:val="D758BDBC38BF48CAB6E1FC1E2FF8D3AE"/>
  </w:style>
  <w:style w:type="paragraph" w:customStyle="1" w:styleId="FFC0637318B64857AFCE85F9A28EC95C">
    <w:name w:val="FFC0637318B64857AFCE85F9A28EC95C"/>
  </w:style>
  <w:style w:type="paragraph" w:customStyle="1" w:styleId="65198879DD7F4C07A523CAF7E036C87E">
    <w:name w:val="65198879DD7F4C07A523CAF7E036C87E"/>
  </w:style>
  <w:style w:type="paragraph" w:customStyle="1" w:styleId="69E4ADCD62214A249AD1A8D82F404E0D">
    <w:name w:val="69E4ADCD62214A249AD1A8D82F404E0D"/>
  </w:style>
  <w:style w:type="paragraph" w:customStyle="1" w:styleId="B27AA0FF701F4B49B46852068C58A780">
    <w:name w:val="B27AA0FF701F4B49B46852068C58A780"/>
  </w:style>
  <w:style w:type="paragraph" w:customStyle="1" w:styleId="C055468152E74388838C14B1B8D4FF92">
    <w:name w:val="C055468152E74388838C14B1B8D4FF92"/>
  </w:style>
  <w:style w:type="paragraph" w:customStyle="1" w:styleId="DD96E19E456A4200A651215D2459EA84">
    <w:name w:val="DD96E19E456A4200A651215D2459EA84"/>
  </w:style>
  <w:style w:type="paragraph" w:customStyle="1" w:styleId="6023A5421BDB4B69B70071D129FEF964">
    <w:name w:val="6023A5421BDB4B69B70071D129FEF964"/>
  </w:style>
  <w:style w:type="paragraph" w:customStyle="1" w:styleId="0D5558EFF7574DF99DCC0025640656B5">
    <w:name w:val="0D5558EFF7574DF99DCC0025640656B5"/>
  </w:style>
  <w:style w:type="paragraph" w:customStyle="1" w:styleId="0D403F9C4E314415AB89B159F108BF1E">
    <w:name w:val="0D403F9C4E314415AB89B159F108BF1E"/>
  </w:style>
  <w:style w:type="paragraph" w:customStyle="1" w:styleId="CD0D767DF9F948DAA0712E79871E39A9">
    <w:name w:val="CD0D767DF9F948DAA0712E79871E39A9"/>
  </w:style>
  <w:style w:type="paragraph" w:customStyle="1" w:styleId="BE43A1FA537341D99E78D33F20BD6ED7">
    <w:name w:val="BE43A1FA537341D99E78D33F20BD6ED7"/>
  </w:style>
  <w:style w:type="paragraph" w:customStyle="1" w:styleId="4B69C37AC1E74692B21CEC85DFA1FB58">
    <w:name w:val="4B69C37AC1E74692B21CEC85DFA1FB58"/>
  </w:style>
  <w:style w:type="paragraph" w:customStyle="1" w:styleId="443BC872E82143D6B362DD65057BAB06">
    <w:name w:val="443BC872E82143D6B362DD65057BAB06"/>
  </w:style>
  <w:style w:type="paragraph" w:customStyle="1" w:styleId="62977700E4E44506A5FA7809253EA8B8">
    <w:name w:val="62977700E4E44506A5FA7809253EA8B8"/>
  </w:style>
  <w:style w:type="paragraph" w:customStyle="1" w:styleId="BD4BDA8647024DD6AB43D842FF2E66B4">
    <w:name w:val="BD4BDA8647024DD6AB43D842FF2E66B4"/>
  </w:style>
  <w:style w:type="paragraph" w:customStyle="1" w:styleId="FB49191FEC5A459A818B4F7121A5552E">
    <w:name w:val="FB49191FEC5A459A818B4F7121A5552E"/>
  </w:style>
  <w:style w:type="paragraph" w:customStyle="1" w:styleId="DAC23BBC26DC4AD8BBB4D7D2852A2BA2">
    <w:name w:val="DAC23BBC26DC4AD8BBB4D7D2852A2BA2"/>
  </w:style>
  <w:style w:type="paragraph" w:customStyle="1" w:styleId="6B67D1B6424944E489D19AFABE08B69E">
    <w:name w:val="6B67D1B6424944E489D19AFABE08B69E"/>
  </w:style>
  <w:style w:type="paragraph" w:customStyle="1" w:styleId="A609B09477D54FD5948B6D493C5E222E">
    <w:name w:val="A609B09477D54FD5948B6D493C5E222E"/>
  </w:style>
  <w:style w:type="paragraph" w:customStyle="1" w:styleId="786E986D50AD49C296360F24A055E5F8">
    <w:name w:val="786E986D50AD49C296360F24A055E5F8"/>
  </w:style>
  <w:style w:type="paragraph" w:customStyle="1" w:styleId="B591D1C7D8B248D5A27E5452DD14BBC5">
    <w:name w:val="B591D1C7D8B248D5A27E5452DD14BBC5"/>
  </w:style>
  <w:style w:type="paragraph" w:customStyle="1" w:styleId="6E83187798B340F19FE66F9890EECFEB">
    <w:name w:val="6E83187798B340F19FE66F9890EECF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C:\Users\Philip\AppData\Roaming\Microsoft\Templates\Modern chronological resume.dotx</Template>
  <TotalTime>92</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dc:creator>
  <cp:keywords/>
  <dc:description/>
  <cp:lastModifiedBy>Sam ARGY (Student Year 12)</cp:lastModifiedBy>
  <cp:revision>14</cp:revision>
  <dcterms:created xsi:type="dcterms:W3CDTF">2019-05-03T02:56:00Z</dcterms:created>
  <dcterms:modified xsi:type="dcterms:W3CDTF">2019-09-30T05:24:00Z</dcterms:modified>
  <cp:category/>
</cp:coreProperties>
</file>